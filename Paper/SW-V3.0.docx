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w:t>
      </w:r>
      <w:proofErr w:type="gramStart"/>
      <w:r w:rsidR="006409F5" w:rsidRPr="006409F5">
        <w:t>results</w:t>
      </w:r>
      <w:proofErr w:type="gramEnd"/>
      <w:r w:rsidR="006409F5" w:rsidRPr="006409F5">
        <w:t xml:space="preserve"> and major conclusions. Abstract should be in a single paragraph with running sentences. Do not use any subheading or point list within the abstract.</w:t>
      </w:r>
      <w:r w:rsidRPr="00B200BA">
        <w:t xml:space="preserve"> Also, </w:t>
      </w:r>
      <w:proofErr w:type="gramStart"/>
      <w:r w:rsidRPr="00B200BA">
        <w:t>non-standard</w:t>
      </w:r>
      <w:proofErr w:type="gramEnd"/>
      <w:r w:rsidRPr="00B200BA">
        <w:t xml:space="preserve">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54337491" w14:textId="725F2CE8"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3749CB4B"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2038BC">
        <w:rPr>
          <w:rFonts w:eastAsia="PMingLiU"/>
          <w:spacing w:val="0"/>
          <w:lang w:val="en-IN" w:eastAsia="en-US"/>
        </w:rPr>
        <w:instrText> </w:instrText>
      </w:r>
      <w:r w:rsidR="002038BC">
        <w:rPr>
          <w:rFonts w:ascii="Garamond" w:eastAsia="PMingLiU" w:hAnsi="Garamond" w:cs="Mangal"/>
          <w:spacing w:val="0"/>
          <w:lang w:val="en-IN" w:eastAsia="en-US"/>
        </w:rPr>
        <w:instrText>90.1%) and Accuracy measure (=</w:instrText>
      </w:r>
      <w:r w:rsidR="002038BC">
        <w:rPr>
          <w:rFonts w:eastAsia="PMingLiU"/>
          <w:spacing w:val="0"/>
          <w:lang w:val="en-IN" w:eastAsia="en-US"/>
        </w:rPr>
        <w:instrText> </w:instrText>
      </w:r>
      <w:r w:rsidR="002038BC">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0897D58"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2038BC">
        <w:rPr>
          <w:rFonts w:eastAsia="PMingLiU"/>
          <w:spacing w:val="0"/>
          <w:lang w:val="en-IN" w:eastAsia="en-US"/>
        </w:rPr>
        <w:instrText> </w:instrText>
      </w:r>
      <w:r w:rsidR="002038BC">
        <w:rPr>
          <w:rFonts w:ascii="Garamond" w:eastAsia="PMingLiU" w:hAnsi="Garamond" w:cs="Mangal"/>
          <w:spacing w:val="0"/>
          <w:lang w:val="en-IN" w:eastAsia="en-US"/>
        </w:rPr>
        <w:instrText>90.1%) and Accuracy measure (=</w:instrText>
      </w:r>
      <w:r w:rsidR="002038BC">
        <w:rPr>
          <w:rFonts w:eastAsia="PMingLiU"/>
          <w:spacing w:val="0"/>
          <w:lang w:val="en-IN" w:eastAsia="en-US"/>
        </w:rPr>
        <w:instrText> </w:instrText>
      </w:r>
      <w:r w:rsidR="002038BC">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2038BC">
        <w:rPr>
          <w:rFonts w:ascii="Cambria Math" w:eastAsia="PMingLiU" w:hAnsi="Cambria Math" w:cs="Cambria Math"/>
          <w:spacing w:val="0"/>
          <w:lang w:val="en-IN" w:eastAsia="en-US"/>
        </w:rPr>
        <w:instrText>≪</w:instrText>
      </w:r>
      <w:r w:rsidR="002038BC">
        <w:rPr>
          <w:rFonts w:ascii="Garamond" w:eastAsia="PMingLiU" w:hAnsi="Garamond" w:cs="Mangal"/>
          <w:spacing w:val="0"/>
          <w:lang w:val="en-IN" w:eastAsia="en-US"/>
        </w:rPr>
        <w:instrText>0.001, Cohen</w:instrText>
      </w:r>
      <w:r w:rsidR="002038BC">
        <w:rPr>
          <w:rFonts w:ascii="Garamond" w:eastAsia="PMingLiU" w:hAnsi="Garamond" w:cs="Garamond"/>
          <w:spacing w:val="0"/>
          <w:lang w:val="en-IN" w:eastAsia="en-US"/>
        </w:rPr>
        <w:instrText>’</w:instrText>
      </w:r>
      <w:r w:rsidR="002038BC">
        <w:rPr>
          <w:rFonts w:ascii="Garamond" w:eastAsia="PMingLiU" w:hAnsi="Garamond" w:cs="Mangal"/>
          <w:spacing w:val="0"/>
          <w:lang w:val="en-IN" w:eastAsia="en-US"/>
        </w:rPr>
        <w:instrText>s d={0.621,0.845,0.762}) and G (p=values</w:instrText>
      </w:r>
      <w:r w:rsidR="002038BC">
        <w:rPr>
          <w:rFonts w:ascii="Cambria Math" w:eastAsia="PMingLiU" w:hAnsi="Cambria Math" w:cs="Cambria Math"/>
          <w:spacing w:val="0"/>
          <w:lang w:val="en-IN" w:eastAsia="en-US"/>
        </w:rPr>
        <w:instrText>≪</w:instrText>
      </w:r>
      <w:r w:rsidR="002038BC">
        <w:rPr>
          <w:rFonts w:ascii="Garamond" w:eastAsia="PMingLiU" w:hAnsi="Garamond" w:cs="Mangal"/>
          <w:spacing w:val="0"/>
          <w:lang w:val="en-IN" w:eastAsia="en-US"/>
        </w:rPr>
        <w:instrText>0.001, Cohen</w:instrText>
      </w:r>
      <w:r w:rsidR="002038BC">
        <w:rPr>
          <w:rFonts w:ascii="Garamond" w:eastAsia="PMingLiU" w:hAnsi="Garamond" w:cs="Garamond"/>
          <w:spacing w:val="0"/>
          <w:lang w:val="en-IN" w:eastAsia="en-US"/>
        </w:rPr>
        <w:instrText>’</w:instrText>
      </w:r>
      <w:r w:rsidR="002038BC">
        <w:rPr>
          <w:rFonts w:ascii="Garamond" w:eastAsia="PMingLiU" w:hAnsi="Garamond" w:cs="Mangal"/>
          <w:spacing w:val="0"/>
          <w:lang w:val="en-IN" w:eastAsia="en-US"/>
        </w:rPr>
        <w:instrText>s d={0.899,1.114,1.056}), and Naive CPDP (all,ckloc,IG) in terms of F1 (p=values</w:instrText>
      </w:r>
      <w:r w:rsidR="002038BC">
        <w:rPr>
          <w:rFonts w:ascii="Cambria Math" w:eastAsia="PMingLiU" w:hAnsi="Cambria Math" w:cs="Cambria Math"/>
          <w:spacing w:val="0"/>
          <w:lang w:val="en-IN" w:eastAsia="en-US"/>
        </w:rPr>
        <w:instrText>≪</w:instrText>
      </w:r>
      <w:r w:rsidR="002038BC">
        <w:rPr>
          <w:rFonts w:ascii="Garamond" w:eastAsia="PMingLiU" w:hAnsi="Garamond" w:cs="Mangal"/>
          <w:spacing w:val="0"/>
          <w:lang w:val="en-IN" w:eastAsia="en-US"/>
        </w:rPr>
        <w:instrText>0.001, Cohen</w:instrText>
      </w:r>
      <w:r w:rsidR="002038BC">
        <w:rPr>
          <w:rFonts w:ascii="Garamond" w:eastAsia="PMingLiU" w:hAnsi="Garamond" w:cs="Garamond"/>
          <w:spacing w:val="0"/>
          <w:lang w:val="en-IN" w:eastAsia="en-US"/>
        </w:rPr>
        <w:instrText>’</w:instrText>
      </w:r>
      <w:r w:rsidR="002038BC">
        <w:rPr>
          <w:rFonts w:ascii="Garamond" w:eastAsia="PMingLiU" w:hAnsi="Garamond" w:cs="Mangal"/>
          <w:spacing w:val="0"/>
          <w:lang w:val="en-IN" w:eastAsia="en-US"/>
        </w:rPr>
        <w:instrText>s d={0.743,0.865,0.789}) and G (p=values</w:instrText>
      </w:r>
      <w:r w:rsidR="002038BC">
        <w:rPr>
          <w:rFonts w:ascii="Cambria Math" w:eastAsia="PMingLiU" w:hAnsi="Cambria Math" w:cs="Cambria Math"/>
          <w:spacing w:val="0"/>
          <w:lang w:val="en-IN" w:eastAsia="en-US"/>
        </w:rPr>
        <w:instrText>≪</w:instrText>
      </w:r>
      <w:r w:rsidR="002038BC">
        <w:rPr>
          <w:rFonts w:ascii="Garamond" w:eastAsia="PMingLiU" w:hAnsi="Garamond" w:cs="Mangal"/>
          <w:spacing w:val="0"/>
          <w:lang w:val="en-IN" w:eastAsia="en-US"/>
        </w:rPr>
        <w:instrText>0.001, Cohen</w:instrText>
      </w:r>
      <w:r w:rsidR="002038BC">
        <w:rPr>
          <w:rFonts w:ascii="Garamond" w:eastAsia="PMingLiU" w:hAnsi="Garamond" w:cs="Garamond"/>
          <w:spacing w:val="0"/>
          <w:lang w:val="en-IN" w:eastAsia="en-US"/>
        </w:rPr>
        <w:instrText>’</w:instrText>
      </w:r>
      <w:r w:rsidR="002038BC">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SI algorithms involve two main processes which are exploration and exploitation</w:t>
      </w:r>
      <w:proofErr w:type="gramStart"/>
      <w:r w:rsidRPr="00061F62">
        <w:rPr>
          <w:rFonts w:ascii="Garamond" w:eastAsia="PMingLiU" w:hAnsi="Garamond" w:cs="Mangal"/>
          <w:spacing w:val="0"/>
          <w:lang w:val="en-IN" w:eastAsia="en-US"/>
        </w:rPr>
        <w:t xml:space="preserve">.  </w:t>
      </w:r>
      <w:proofErr w:type="gramEnd"/>
      <w:r w:rsidRPr="00061F62">
        <w:rPr>
          <w:rFonts w:ascii="Garamond" w:eastAsia="PMingLiU" w:hAnsi="Garamond" w:cs="Mangal"/>
          <w:spacing w:val="0"/>
          <w:lang w:val="en-IN" w:eastAsia="en-US"/>
        </w:rPr>
        <w:t xml:space="preserve">Exploration means examine more global regions and find </w:t>
      </w:r>
      <w:r w:rsidR="00460D73">
        <w:rPr>
          <w:rFonts w:ascii="Garamond" w:eastAsia="PMingLiU" w:hAnsi="Garamond" w:cs="Mangal"/>
          <w:spacing w:val="0"/>
          <w:lang w:val="en-IN" w:eastAsia="en-US"/>
        </w:rPr>
        <w:t>the diverse</w:t>
      </w:r>
      <w:r w:rsidRPr="00061F62">
        <w:rPr>
          <w:rFonts w:ascii="Garamond" w:eastAsia="PMingLiU" w:hAnsi="Garamond" w:cs="Mangal"/>
          <w:spacing w:val="0"/>
          <w:lang w:val="en-IN" w:eastAsia="en-US"/>
        </w:rPr>
        <w:t xml:space="preserve">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explotation can leads to losses the optimal solution, or premature convergence and suck in local minima </w:t>
      </w:r>
      <w:r w:rsidRPr="00061F62">
        <w:rPr>
          <w:rFonts w:ascii="Garamond" w:eastAsia="PMingLiU" w:hAnsi="Garamond" w:cs="Mangal"/>
          <w:spacing w:val="0"/>
          <w:lang w:val="en-IN" w:eastAsia="en-US"/>
        </w:rPr>
        <w:fldChar w:fldCharType="begin"/>
      </w:r>
      <w:r w:rsidR="002038BC">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738DF804" w14:textId="6997A48B" w:rsidR="00B200BA" w:rsidRPr="00444080" w:rsidRDefault="003677E2" w:rsidP="00D949CD">
      <w:pPr>
        <w:pStyle w:val="Heading1"/>
        <w:rPr>
          <w:highlight w:val="yellow"/>
        </w:rPr>
      </w:pPr>
      <w:r w:rsidRPr="00444080">
        <w:rPr>
          <w:highlight w:val="yellow"/>
        </w:rPr>
        <w:t>Background</w:t>
      </w:r>
    </w:p>
    <w:p w14:paraId="31D6090C" w14:textId="57BC8A34" w:rsidR="003677E2" w:rsidRDefault="00F205D2" w:rsidP="00F205D2">
      <w:pPr>
        <w:rPr>
          <w:lang w:val="en-US" w:eastAsia="en-IN"/>
        </w:rPr>
      </w:pPr>
      <w:r>
        <w:rPr>
          <w:lang w:val="en-US" w:eastAsia="en-IN"/>
        </w:rPr>
        <w:t xml:space="preserve">This section handles a background on the main related concepts to the SDP and FS. First, the section </w:t>
      </w:r>
      <w:r w:rsidR="00D91CF4">
        <w:rPr>
          <w:lang w:val="en-US" w:eastAsia="en-IN"/>
        </w:rPr>
        <w:t>provides</w:t>
      </w:r>
      <w:r>
        <w:rPr>
          <w:lang w:val="en-US" w:eastAsia="en-IN"/>
        </w:rPr>
        <w:t xml:space="preserve"> an overview of SDP process</w:t>
      </w:r>
      <w:proofErr w:type="gramStart"/>
      <w:r>
        <w:rPr>
          <w:lang w:val="en-US" w:eastAsia="en-IN"/>
        </w:rPr>
        <w:t xml:space="preserve">.  </w:t>
      </w:r>
      <w:proofErr w:type="gramEnd"/>
      <w:r>
        <w:rPr>
          <w:lang w:val="en-US" w:eastAsia="en-IN"/>
        </w:rPr>
        <w:t>Then,</w:t>
      </w:r>
      <w:r w:rsidR="00D91CF4">
        <w:rPr>
          <w:lang w:val="en-US" w:eastAsia="en-IN"/>
        </w:rPr>
        <w:t xml:space="preserve"> we give a </w:t>
      </w:r>
      <w:r w:rsidR="00D91CF4">
        <w:rPr>
          <w:lang w:val="en-US"/>
        </w:rPr>
        <w:t>b</w:t>
      </w:r>
      <w:r w:rsidR="00D91CF4" w:rsidRPr="003F4591">
        <w:rPr>
          <w:lang w:val="en-US"/>
        </w:rPr>
        <w:t>rief description of</w:t>
      </w:r>
      <w:r>
        <w:rPr>
          <w:lang w:val="en-US" w:eastAsia="en-IN"/>
        </w:rPr>
        <w:t xml:space="preserve"> </w:t>
      </w:r>
      <w:r w:rsidR="00D91CF4">
        <w:rPr>
          <w:lang w:val="en-US" w:eastAsia="en-IN"/>
        </w:rPr>
        <w:t xml:space="preserve">FS process and its approaches. In addition, </w:t>
      </w:r>
      <w:r>
        <w:rPr>
          <w:lang w:val="en-US" w:eastAsia="en-IN"/>
        </w:rPr>
        <w:t xml:space="preserve">we provide an overview of </w:t>
      </w:r>
      <w:r w:rsidR="00D91CF4">
        <w:rPr>
          <w:lang w:val="en-US" w:eastAsia="en-IN"/>
        </w:rPr>
        <w:t xml:space="preserve">the </w:t>
      </w:r>
      <w:r>
        <w:rPr>
          <w:lang w:val="en-US" w:eastAsia="en-IN"/>
        </w:rPr>
        <w:t>used classifiers</w:t>
      </w:r>
      <w:r w:rsidR="00D91CF4">
        <w:rPr>
          <w:lang w:val="en-US" w:eastAsia="en-IN"/>
        </w:rPr>
        <w:t>.</w:t>
      </w:r>
    </w:p>
    <w:p w14:paraId="5229D741" w14:textId="77777777" w:rsidR="00444080" w:rsidRPr="006710F1" w:rsidRDefault="00444080" w:rsidP="00444080">
      <w:pPr>
        <w:pStyle w:val="Heading2"/>
        <w:rPr>
          <w:highlight w:val="yellow"/>
        </w:rPr>
      </w:pPr>
      <w:r w:rsidRPr="006710F1">
        <w:rPr>
          <w:highlight w:val="yellow"/>
        </w:rPr>
        <w:lastRenderedPageBreak/>
        <w:t>Software Defect Prediction (SDP)</w:t>
      </w:r>
    </w:p>
    <w:p w14:paraId="2459B552" w14:textId="77777777" w:rsidR="00EF47B4" w:rsidRPr="00726A90" w:rsidRDefault="00EF47B4" w:rsidP="00726A90">
      <w:pPr>
        <w:pStyle w:val="Heading2"/>
        <w:numPr>
          <w:ilvl w:val="0"/>
          <w:numId w:val="0"/>
        </w:numPr>
        <w:ind w:left="576"/>
        <w:rPr>
          <w:highlight w:val="yellow"/>
          <w:lang w:val="en-US"/>
        </w:rPr>
      </w:pPr>
    </w:p>
    <w:p w14:paraId="79810018" w14:textId="77777777" w:rsidR="00EF47B4" w:rsidRDefault="00EF47B4" w:rsidP="00EF47B4">
      <w:pPr>
        <w:pStyle w:val="Heading2"/>
        <w:numPr>
          <w:ilvl w:val="0"/>
          <w:numId w:val="0"/>
        </w:numPr>
        <w:ind w:left="576"/>
        <w:rPr>
          <w:highlight w:val="yellow"/>
        </w:rPr>
      </w:pPr>
    </w:p>
    <w:p w14:paraId="1D9C6EF1" w14:textId="208DC310" w:rsidR="00444080" w:rsidRDefault="00444080" w:rsidP="00444080">
      <w:pPr>
        <w:pStyle w:val="Heading2"/>
        <w:rPr>
          <w:highlight w:val="yellow"/>
        </w:rPr>
      </w:pPr>
      <w:r w:rsidRPr="006710F1">
        <w:rPr>
          <w:highlight w:val="yellow"/>
        </w:rPr>
        <w:t>Feature Selection</w:t>
      </w:r>
      <w:r>
        <w:rPr>
          <w:highlight w:val="yellow"/>
        </w:rPr>
        <w:t xml:space="preserve"> (FS)</w:t>
      </w:r>
    </w:p>
    <w:p w14:paraId="45C90445" w14:textId="0A3F1C25" w:rsidR="00EF47B4" w:rsidRPr="00EF47B4" w:rsidRDefault="00F35EA6" w:rsidP="00EF47B4">
      <w:pPr>
        <w:rPr>
          <w:highlight w:val="yellow"/>
        </w:rPr>
      </w:pPr>
      <w:r w:rsidRPr="00701D13">
        <w:t xml:space="preserve">Feature selection method used to select a subset of the space of features in order to remove the irrelevant features, and to </w:t>
      </w:r>
      <w:r w:rsidR="00EF47B4" w:rsidRPr="001728BF">
        <w:t>simplify data mining procedures when dealing with large datasets by removing unnecessary and/or duplicate features.</w:t>
      </w:r>
      <w:r w:rsidRPr="00701D13">
        <w:fldChar w:fldCharType="begin"/>
      </w:r>
      <w:r w:rsidR="002038BC">
        <w:instrText xml:space="preserve"> ADDIN ZOTERO_ITEM CSL_CITATION {"citationID":"xyxwjDUY","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701D13">
        <w:fldChar w:fldCharType="separate"/>
      </w:r>
      <w:r w:rsidRPr="00701D13">
        <w:rPr>
          <w:noProof/>
        </w:rPr>
        <w:t>[6]</w:t>
      </w:r>
      <w:r w:rsidRPr="00701D13">
        <w:fldChar w:fldCharType="end"/>
      </w:r>
      <w:r w:rsidRPr="00701D13">
        <w:t xml:space="preserve">. Accordingly, FS method enhance the prediction process and the performance of the classifiers </w:t>
      </w:r>
      <w:r w:rsidRPr="00701D13">
        <w:fldChar w:fldCharType="begin"/>
      </w:r>
      <w:r w:rsidR="002038BC">
        <w:instrText xml:space="preserve"> ADDIN ZOTERO_ITEM CSL_CITATION {"citationID":"ShQXDLJl","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2038BC">
        <w:rPr>
          <w:rFonts w:ascii="Times New Roman" w:hAnsi="Times New Roman" w:cs="Times New Roman"/>
        </w:rPr>
        <w:instrText> </w:instrText>
      </w:r>
      <w:r w:rsidR="002038BC">
        <w:instrText>90.1%) and Accuracy measure (=</w:instrText>
      </w:r>
      <w:r w:rsidR="002038BC">
        <w:rPr>
          <w:rFonts w:ascii="Times New Roman" w:hAnsi="Times New Roman" w:cs="Times New Roman"/>
        </w:rPr>
        <w:instrText> </w:instrText>
      </w:r>
      <w:r w:rsidR="002038BC">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701D13">
        <w:fldChar w:fldCharType="separate"/>
      </w:r>
      <w:r w:rsidRPr="00701D13">
        <w:rPr>
          <w:noProof/>
        </w:rPr>
        <w:t>[7]</w:t>
      </w:r>
      <w:r w:rsidRPr="00701D13">
        <w:fldChar w:fldCharType="end"/>
      </w:r>
      <w:r w:rsidRPr="00701D13">
        <w:t xml:space="preserve">. </w:t>
      </w:r>
      <w:r w:rsidR="00EF47B4" w:rsidRPr="001728BF">
        <w:t>With the advent of improved data collecting techniques, the FS step has become critical and required for improving the mining process' performance. The most difficult aspect of the FS process is determining the ideal feature combination</w:t>
      </w:r>
      <w:r w:rsidR="00924015">
        <w:t xml:space="preserve"> </w:t>
      </w:r>
      <w:r w:rsidR="00924015">
        <w:fldChar w:fldCharType="begin"/>
      </w:r>
      <w:r w:rsidR="002038BC">
        <w:instrText xml:space="preserve"> ADDIN ZOTERO_ITEM CSL_CITATION {"citationID":"ZdBbHnSW","properties":{"formattedCitation":"[11]","plainCitation":"[11]","noteIndex":0},"citationItems":[{"id":583,"uris":["http://zotero.org/groups/4443633/items/KMZVA8XP"],"uri":["http://zotero.org/groups/4443633/items/KMZVA8XP"],"itemData":{"id":583,"type":"article-journal","container-title":"Knowledge-Based Systems","DOI":"10.1016/j.knosys.2018.08.003","ISSN":"09507051","journalAbbreviation":"Knowledge-Based Systems","language":"en","page":"185-204","source":"DOI.org (Crossref)","title":"Binary dragonfly optimization for feature selection using time-varying transfer functions","volume":"161","author":[{"family":"Mafarja","given":"Majdi"},{"family":"Aljarah","given":"Ibrahim"},{"family":"Heidari","given":"Ali Asghar"},{"family":"Faris","given":"Hossam"},{"family":"Fournier-Viger","given":"Philippe"},{"family":"Li","given":"Xiaodong"},{"family":"Mirjalili","given":"Seyedali"}],"issued":{"date-parts":[["2018",12]]}}}],"schema":"https://github.com/citation-style-language/schema/raw/master/csl-citation.json"} </w:instrText>
      </w:r>
      <w:r w:rsidR="00924015">
        <w:fldChar w:fldCharType="separate"/>
      </w:r>
      <w:r w:rsidR="00924015">
        <w:rPr>
          <w:noProof/>
        </w:rPr>
        <w:t>[11]</w:t>
      </w:r>
      <w:r w:rsidR="00924015">
        <w:fldChar w:fldCharType="end"/>
      </w:r>
      <w:r w:rsidR="00EF47B4" w:rsidRPr="001728BF">
        <w:t xml:space="preserve">. For datasets with a small number of features, the full (exhaustive) search, which tests all potential combinations before selecting the best one, or the exact search methods can be used. When working with high-dimensional datasets, when the search space is exponentially extended, these search algorithms become impractical and time-consuming. To put it another way, the search space for a dataset with N features consists of </w:t>
      </w:r>
      <w:r w:rsidR="00EF47B4">
        <w:t>(2</w:t>
      </w:r>
      <w:r w:rsidR="00EF47B4" w:rsidRPr="00EF47B4">
        <w:rPr>
          <w:vertAlign w:val="superscript"/>
        </w:rPr>
        <w:t>N</w:t>
      </w:r>
      <w:r w:rsidR="00EF47B4">
        <w:t xml:space="preserve">-1) </w:t>
      </w:r>
      <w:r w:rsidR="00EF47B4" w:rsidRPr="001728BF">
        <w:t>feature subsets</w:t>
      </w:r>
      <w:r w:rsidR="00924015">
        <w:t xml:space="preserve"> </w:t>
      </w:r>
      <w:r w:rsidR="00924015">
        <w:fldChar w:fldCharType="begin"/>
      </w:r>
      <w:r w:rsidR="002038BC">
        <w:instrText xml:space="preserve"> ADDIN ZOTERO_ITEM CSL_CITATION {"citationID":"yv07ewbn","properties":{"formattedCitation":"[12]","plainCitation":"[12]","noteIndex":0},"citationItems":[{"id":292,"uris":["http://zotero.org/groups/4443633/items/ZMNVIFQR"],"uri":["http://zotero.org/groups/4443633/items/ZMNVIFQR"],"itemData":{"id":292,"type":"paper-conference","abstract":"Designing a solution for an optimization problem requires two main aspects; the optimization technique (e.g., search strategy) and the evaluation criteria (i.e., objective function). In this paper, an enhanced binary version of a recent metaheuristic algorithm, the Harris Hawk Optimization algorithm (EBHHO), is presented to find a (near) optimal solution for the Feature Selection (FS) problem. Moreover, three different classifiers called K-nearest neighbors (kNN), Decision Trees (DT), and Linear Discriminant Analysis (LDA) were used as evaluation criteria to formulate the objective function. In addition to reducing the dimensionality of the dataset using the FS technique, the Adaptive Synthetic (ADASYN) oversampling technique was used to enhance the quality of the learning algorithm by re-balancing the dataset. A set of well-known datasets in the field of Software Fault Prediction (SFP) were used to validate the efficiency of the proposed approach. The obtained results showed that EBHHO is superior over the basic HHO as well as proved the ability of the EBHHO algorithm to produce the best result among a set of well-known optimization methods.","container-title":"2020 11th International Conference on Information and Communication Systems (ICICS)","DOI":"10.1109/ICICS49469.2020.239557","event":"2020 11th International Conference on Information and Communication Systems (ICICS)","note":"ISSN: 2573-3346","page":"249-254","source":"IEEE Xplore","title":"Efficient Multi-Swarm Binary Harris Hawks Optimization as a Feature Selection Approach for Software Fault Prediction","author":[{"family":"Thaher","given":"Thaer"},{"family":"Arman","given":"Nabil"}],"issued":{"date-parts":[["2020",4]]}}}],"schema":"https://github.com/citation-style-language/schema/raw/master/csl-citation.json"} </w:instrText>
      </w:r>
      <w:r w:rsidR="00924015">
        <w:fldChar w:fldCharType="separate"/>
      </w:r>
      <w:r w:rsidR="00924015">
        <w:rPr>
          <w:noProof/>
        </w:rPr>
        <w:t>[12]</w:t>
      </w:r>
      <w:r w:rsidR="00924015">
        <w:fldChar w:fldCharType="end"/>
      </w:r>
      <w:r w:rsidR="00EF47B4" w:rsidRPr="001728BF">
        <w:t>.</w:t>
      </w:r>
      <w:r w:rsidR="00EF47B4">
        <w:t xml:space="preserve"> </w:t>
      </w:r>
      <w:r w:rsidR="00EF47B4" w:rsidRPr="00EF47B4">
        <w:t>As a result, metaheuristics algorithms are the best alternative to the search techniques stated above.</w:t>
      </w:r>
    </w:p>
    <w:p w14:paraId="4C068054" w14:textId="0DF7A2F9" w:rsidR="00701D13" w:rsidRDefault="008C6FA9" w:rsidP="00701D13">
      <w:r>
        <w:t>T</w:t>
      </w:r>
      <w:r w:rsidR="00F35EA6" w:rsidRPr="00701D13">
        <w:t>here are</w:t>
      </w:r>
      <w:r>
        <w:t xml:space="preserve"> two</w:t>
      </w:r>
      <w:r w:rsidR="00F35EA6" w:rsidRPr="00701D13">
        <w:t xml:space="preserve"> main approaches to feature subset selection used in machine learning: filter</w:t>
      </w:r>
      <w:r>
        <w:t>,</w:t>
      </w:r>
      <w:r w:rsidR="00F35EA6" w:rsidRPr="00701D13">
        <w:t xml:space="preserve"> wrapper</w:t>
      </w:r>
      <w:r>
        <w:t xml:space="preserve"> </w:t>
      </w:r>
      <w:proofErr w:type="gramStart"/>
      <w:r>
        <w:t xml:space="preserve">and </w:t>
      </w:r>
      <w:r w:rsidR="00F35EA6" w:rsidRPr="00701D13">
        <w:t>.</w:t>
      </w:r>
      <w:proofErr w:type="gramEnd"/>
      <w:r w:rsidR="00F35EA6" w:rsidRPr="00701D13">
        <w:t xml:space="preserve"> </w:t>
      </w:r>
      <w:r w:rsidR="00701D13" w:rsidRPr="00701D13">
        <w:t>F</w:t>
      </w:r>
      <w:r w:rsidR="00F35EA6" w:rsidRPr="00701D13">
        <w:t>ilter</w:t>
      </w:r>
      <w:r w:rsidR="00701D13" w:rsidRPr="00701D13">
        <w:t>-based</w:t>
      </w:r>
      <w:r w:rsidR="00F35EA6" w:rsidRPr="00701D13">
        <w:t xml:space="preserve"> approach</w:t>
      </w:r>
      <w:r w:rsidR="00701D13">
        <w:t xml:space="preserve"> </w:t>
      </w:r>
      <w:r w:rsidR="00701D13" w:rsidRPr="00701D13">
        <w:t>(FFS)</w:t>
      </w:r>
      <w:r w:rsidR="00701D13">
        <w:t xml:space="preserve"> </w:t>
      </w:r>
      <w:r w:rsidR="00701D13" w:rsidRPr="00701D13">
        <w:t xml:space="preserve">selects subsets of features based on the characteristics of the dataset and exclusively independent of the chosen predictor </w:t>
      </w:r>
      <w:r w:rsidR="00701D13">
        <w:fldChar w:fldCharType="begin"/>
      </w:r>
      <w:r w:rsidR="002038BC">
        <w:instrText xml:space="preserve"> ADDIN ZOTERO_ITEM CSL_CITATION {"citationID":"1tG2jMI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fldChar w:fldCharType="begin"/>
      </w:r>
      <w:r w:rsidR="002038BC">
        <w:instrText xml:space="preserve"> ADDIN ZOTERO_ITEM CSL_CITATION {"citationID":"N2cpKoU6","properties":{"formattedCitation":"[13]","plainCitation":"[13]","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924015">
        <w:rPr>
          <w:noProof/>
        </w:rPr>
        <w:t>[13]</w:t>
      </w:r>
      <w:r w:rsidR="00701D13">
        <w:fldChar w:fldCharType="end"/>
      </w:r>
      <w:r w:rsidR="00701D13" w:rsidRPr="00701D13">
        <w:t xml:space="preserve">. Accordingly, The advantages of FFS that has a low computational cost and high scalability </w:t>
      </w:r>
      <w:r w:rsidR="00701D13">
        <w:fldChar w:fldCharType="begin"/>
      </w:r>
      <w:r w:rsidR="002038BC">
        <w:instrText xml:space="preserve"> ADDIN ZOTERO_ITEM CSL_CITATION {"citationID":"ptItbIIR","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rsidRPr="00701D13">
        <w:t>. Wrapper based approaches (WFS) utilize a prediction model to assess relative usefulness of subsets of features</w:t>
      </w:r>
      <w:r w:rsidR="00701D13">
        <w:t xml:space="preserve"> </w:t>
      </w:r>
      <w:r w:rsidR="00701D13">
        <w:fldChar w:fldCharType="begin"/>
      </w:r>
      <w:r w:rsidR="002038BC">
        <w:instrText xml:space="preserve"> ADDIN ZOTERO_ITEM CSL_CITATION {"citationID":"79FRRzZ2","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fldChar w:fldCharType="begin"/>
      </w:r>
      <w:r w:rsidR="002038BC">
        <w:instrText xml:space="preserve"> ADDIN ZOTERO_ITEM CSL_CITATION {"citationID":"zmVCp9jp","properties":{"formattedCitation":"[13]","plainCitation":"[13]","noteIndex":0},"citationItems":[{"id":498,"uris":["http://zotero.org/groups/4443633/items/GUTLIQU8"],"uri":["http://zotero.org/groups/4443633/items/GUTLIQU8"],"itemData":{"id":498,"type":"article-journal","abstract":"Variable and feature selection have become the focus of much\nresearch in areas of application for which datasets with tens or\nhundreds of thousands of variables are available. These areas\ninclude text processing of internet documents, gene expression\narray analysis, and combinatorial chemistry. The objective of\nvariable selection is three-fold: improving the prediction\nperformance of the predictors, providing faster and more\ncost-effective predictors, and providing a better understanding of\nthe underlying process that generated the data. The contributions\nof this special issue cover a wide range of aspects of such\nproblems: providing a better definition of the objective function,\nfeature construction, feature ranking, multivariate feature\nselection, efficient search methods, and feature validity\nassessment methods.","container-title":"Journal of Machine Learning Research","ISSN":"ISSN 1533-7928","issue":"Mar","page":"1157-1182","source":"www.jmlr.org","title":"An Introduction to Variable and Feature Selection","volume":"3","author":[{"family":"Guyon","given":"Isabelle"},{"family":"Elisseeff","given":"André"}],"issued":{"date-parts":[["2003"]]}}}],"schema":"https://github.com/citation-style-language/schema/raw/master/csl-citation.json"} </w:instrText>
      </w:r>
      <w:r w:rsidR="00701D13">
        <w:fldChar w:fldCharType="separate"/>
      </w:r>
      <w:r w:rsidR="00924015">
        <w:rPr>
          <w:noProof/>
        </w:rPr>
        <w:t>[13]</w:t>
      </w:r>
      <w:r w:rsidR="00701D13">
        <w:fldChar w:fldCharType="end"/>
      </w:r>
      <w:r w:rsidR="00701D13" w:rsidRPr="00701D13">
        <w:t>. In contrast to the FFS, that asses each feature independently, considering the interdependencies of each feature with the prediction model makes the WFS more WFS accurate</w:t>
      </w:r>
      <w:r w:rsidR="00701D13">
        <w:t xml:space="preserve"> </w:t>
      </w:r>
      <w:r w:rsidR="00701D13">
        <w:fldChar w:fldCharType="begin"/>
      </w:r>
      <w:r w:rsidR="002038BC">
        <w:instrText xml:space="preserve"> ADDIN ZOTERO_ITEM CSL_CITATION {"citationID":"gDPaIcsG","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00701D13">
        <w:fldChar w:fldCharType="separate"/>
      </w:r>
      <w:r w:rsidR="00701D13">
        <w:rPr>
          <w:noProof/>
        </w:rPr>
        <w:t>[6]</w:t>
      </w:r>
      <w:r w:rsidR="00701D13">
        <w:fldChar w:fldCharType="end"/>
      </w:r>
      <w:r w:rsidR="00701D13">
        <w:fldChar w:fldCharType="begin"/>
      </w:r>
      <w:r w:rsidR="002038BC">
        <w:instrText xml:space="preserve"> ADDIN ZOTERO_ITEM CSL_CITATION {"citationID":"fwVufa9c","properties":{"formattedCitation":"[14]","plainCitation":"[14]","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924015">
        <w:rPr>
          <w:noProof/>
        </w:rPr>
        <w:t>[14]</w:t>
      </w:r>
      <w:r w:rsidR="00701D13">
        <w:fldChar w:fldCharType="end"/>
      </w:r>
      <w:r w:rsidR="00701D13" w:rsidRPr="00701D13">
        <w:t xml:space="preserve">. Accordingly, this methods are computationally expensive but are more superior to FFS based on existing studies </w:t>
      </w:r>
      <w:r w:rsidR="00701D13">
        <w:fldChar w:fldCharType="begin"/>
      </w:r>
      <w:r w:rsidR="002038BC">
        <w:instrText xml:space="preserve"> ADDIN ZOTERO_ITEM CSL_CITATION {"citationID":"P5DgLQO7","properties":{"formattedCitation":"[14]","plainCitation":"[14]","noteIndex":0},"citationItems":[{"id":505,"uris":["http://zotero.org/groups/4443633/items/MWY5IYAW"],"uri":["http://zotero.org/groups/4443633/items/MWY5IYAW"],"itemData":{"id":505,"type":"article-journal","abstract":"The performance of Software Defect Prediction (SDP) models depends on the quality of dataset used for training the models. The high dimensionality of software metric features has been noted as a data quality problem which affects the performance of SDP models. This makes it crucial to apply feature selection (FS) to SDP since FS can remove irrelevant and redundant software metric features. In this study, the effect of wrapper-based FS methods on classification techniques in SDP was investigated. The wrapper FS methods were based on different search methods; Best First Search (BFS), Genetic Search (GS), Greedy Stepwise Search (GSS) and Multi-Objective Evolutionary Search (MOES) so as to investigate their respective effect on classifiers in SDP. Five (5) publicly available software defect datasets were used. These datasets were classified by the individual classifiers which were carefully selected based on their characteristics hence the heterogeneity. Naïve Bayes (NB) was selected from Bayes category Classifier, K-Nearest Neighbor (KNN) was selected from Instance-Based Learner category and (J48) Decision Tree from Trees Function classifier. The experimental results clearly showed that the application of wrapper FS method to datasets before classification in SDP is better and should be encouraged as NB with GS based Wrapper Method had the best accuracy performance. It can be concluded that FS methods are capable of improving the performance of predictive models in SDP.","page":"1-11","source":"ResearchGate","title":"Wrapper Feature Selection based Heterogeneous Classifiers for Software Defect Prediction","author":[{"family":"A.","given":"Mabayoje"},{"family":"Balogun","given":"Abdullateef"},{"family":"Mojeed","given":"Hammed"},{"family":"Ayobami","given":"Ekundayo"}],"issued":{"date-parts":[["2019",2,28]]}}}],"schema":"https://github.com/citation-style-language/schema/raw/master/csl-citation.json"} </w:instrText>
      </w:r>
      <w:r w:rsidR="00701D13">
        <w:fldChar w:fldCharType="separate"/>
      </w:r>
      <w:r w:rsidR="00924015">
        <w:rPr>
          <w:noProof/>
        </w:rPr>
        <w:t>[14]</w:t>
      </w:r>
      <w:r w:rsidR="00701D13">
        <w:fldChar w:fldCharType="end"/>
      </w:r>
      <w:r w:rsidR="00701D13">
        <w:fldChar w:fldCharType="begin"/>
      </w:r>
      <w:r w:rsidR="002038BC">
        <w:instrText xml:space="preserve"> ADDIN ZOTERO_ITEM CSL_CITATION {"citationID":"hycq6nV0","properties":{"formattedCitation":"[15]","plainCitation":"[15]","noteIndex":0},"citationItems":[{"id":299,"uris":["http://zotero.org/groups/4443633/items/BLX5VPT7"],"uri":["http://zotero.org/groups/4443633/items/BLX5VPT7"],"itemData":{"id":299,"type":"paper-conference","abstract":"Software defect prediction aims to determine whether a software module is defect-prone by constructing prediction models. The performance of such models is susceptible to the high dimensionality of the datasets that may include irrelevant and redundant features. Feature selection is applied to alleviate this issue. Because many feature selection methods have been proposed, there is an imperative need to analyze and compare these methods. Prior empirical studies may have potential controversies and limitations, such as the contradictory results, usage of private datasets and inappropriate statistical test techniques. This observation leads us to conduct a careful empirical study to reinforce the confidence of the experimental conclusions by considering several potential source of bias, such as the noise in the dataset and the dataset types. In this paper, we investigate the impact of 32 feature selection methods on the defect prediction performance over two versions of the NASA dataset (i.e., the noisy and clean NASA datasets) and one open source AEEEM dataset. We use a state-of-the-art double Scott-Knott test technique to analyze these methods. Experimental results show that the effectiveness of these feature selection methods on defect prediction performance varies significantly over all the datasets.","container-title":"2016 IEEE 27th International Symposium on Software Reliability Engineering (ISSRE)","DOI":"10.1109/ISSRE.2016.13","event":"2016 IEEE 27th International Symposium on Software Reliability Engineering (ISSRE)","note":"ISSN: 2332-6549","page":"309-320","source":"IEEE Xplore","title":"The Impact of Feature Selection on Defect Prediction Performance: An Empirical Comparison","title-short":"The Impact of Feature Selection on Defect Prediction Performance","author":[{"family":"Xu","given":"Zhou"},{"family":"Liu","given":"Jin"},{"family":"Yang","given":"Zijiang"},{"family":"An","given":"Gege"},{"family":"Jia","given":"Xiangyang"}],"issued":{"date-parts":[["2016",10]]}}}],"schema":"https://github.com/citation-style-language/schema/raw/master/csl-citation.json"} </w:instrText>
      </w:r>
      <w:r w:rsidR="00701D13">
        <w:fldChar w:fldCharType="separate"/>
      </w:r>
      <w:r w:rsidR="00924015">
        <w:rPr>
          <w:noProof/>
        </w:rPr>
        <w:t>[15]</w:t>
      </w:r>
      <w:r w:rsidR="00701D13">
        <w:fldChar w:fldCharType="end"/>
      </w:r>
      <w:r w:rsidR="00701D13">
        <w:fldChar w:fldCharType="begin"/>
      </w:r>
      <w:r w:rsidR="002038BC">
        <w:instrText xml:space="preserve"> ADDIN ZOTERO_ITEM CSL_CITATION {"citationID":"vru0c0mI","properties":{"formattedCitation":"[16]","plainCitation":"[16]","noteIndex":0},"citationItems":[{"id":313,"uris":["http://zotero.org/groups/4443633/items/FS5CBKKR"],"uri":["http://zotero.org/groups/4443633/items/FS5CBKKR"],"itemData":{"id":313,"type":"paper-conference","abstract":"The performance of a defect classification model depends on the features that are used to train it. Feature redundancy, correlation, and irrelevance can hinder the performance of a classification model. To mitigate this risk, researchers often use feature selection techniques, which transform or select a subset of the features in order to improve the performance of a classification model. Recent studies compare the impact of different feature selection techniques on the performance of defect classification models. However, these studies compare a limited number of classification techniques and have arrived at contradictory conclusions about the impact of feature selection techniques. To address this limitation, we study 30 feature selection techniques (11 filter-based ranking techniques, six filter based subset techniques, 12 wrapper-based subset techniques, and a no feature selection configuration) and 21 classification techniques when applied to 18 datasets from the NASA and PROMISE corpora. Our results show that a correlation-based filter-subset feature selection technique with a BestFirst search method outperforms other feature selection techniques across the studied datasets (it outperforms in 70%-87% of the PROMISE-NASA data sets) and across the studied classification techniques (it outperforms for 90% of the techniques). Hence, we recommend the application of such a selection technique when building defect classification models.","container-title":"2017 IEEE/ACM 14th International Conference on Mining Software Repositories (MSR)","DOI":"10.1109/MSR.2017.18","event":"2017 IEEE/ACM 14th International Conference on Mining Software Repositories (MSR)","page":"146-157","source":"IEEE Xplore","title":"A Large-Scale Study of the Impact of Feature Selection Techniques on Defect Classification Models","author":[{"family":"Ghotra","given":"Baljinder"},{"family":"McIntosh","given":"Shane"},{"family":"Hassan","given":"Ahmed E."}],"issued":{"date-parts":[["2017",5]]}}}],"schema":"https://github.com/citation-style-language/schema/raw/master/csl-citation.json"} </w:instrText>
      </w:r>
      <w:r w:rsidR="00701D13">
        <w:fldChar w:fldCharType="separate"/>
      </w:r>
      <w:r w:rsidR="00924015">
        <w:rPr>
          <w:noProof/>
        </w:rPr>
        <w:t>[16]</w:t>
      </w:r>
      <w:r w:rsidR="00701D13">
        <w:fldChar w:fldCharType="end"/>
      </w:r>
      <w:r w:rsidR="00701D13" w:rsidRPr="00701D13">
        <w:t>.</w:t>
      </w:r>
      <w:r w:rsidR="00701D13" w:rsidRPr="00701D13">
        <w:rPr>
          <w:rFonts w:ascii="Times New Roman" w:hAnsi="Times New Roman" w:cs="Times New Roman"/>
          <w:color w:val="000000"/>
          <w:lang w:val="en-US" w:eastAsia="en-IN"/>
        </w:rPr>
        <w:t xml:space="preserve"> </w:t>
      </w:r>
      <w:r>
        <w:rPr>
          <w:rFonts w:ascii="Times New Roman" w:hAnsi="Times New Roman" w:cs="Times New Roman"/>
          <w:color w:val="000000"/>
          <w:lang w:val="en-US" w:eastAsia="en-IN"/>
        </w:rPr>
        <w:t xml:space="preserve"> </w:t>
      </w:r>
      <w:r w:rsidRPr="008C6FA9">
        <w:t>In addition to these two main approaches</w:t>
      </w:r>
      <w:r>
        <w:t xml:space="preserve"> there is a</w:t>
      </w:r>
      <w:r w:rsidRPr="008C6FA9">
        <w:t xml:space="preserve"> hybrid technique of both filter and wrapper</w:t>
      </w:r>
      <w:r>
        <w:t xml:space="preserve"> which is e</w:t>
      </w:r>
      <w:r w:rsidRPr="008C6FA9">
        <w:t xml:space="preserve">mbedded </w:t>
      </w:r>
      <w:r>
        <w:t>m</w:t>
      </w:r>
      <w:r w:rsidRPr="008C6FA9">
        <w:t xml:space="preserve">ethod. </w:t>
      </w:r>
      <w:r>
        <w:t>In the e</w:t>
      </w:r>
      <w:r w:rsidRPr="008C6FA9">
        <w:t xml:space="preserve">mbedded </w:t>
      </w:r>
      <w:r>
        <w:t>m</w:t>
      </w:r>
      <w:r w:rsidRPr="008C6FA9">
        <w:t>ethod</w:t>
      </w:r>
      <w:r>
        <w:t>,</w:t>
      </w:r>
      <w:r w:rsidRPr="008C6FA9">
        <w:t xml:space="preserve"> </w:t>
      </w:r>
      <w:r>
        <w:t>f</w:t>
      </w:r>
      <w:r w:rsidRPr="008C6FA9">
        <w:t xml:space="preserve">ilter method is applied to the initial features to find the best features using some independent criteria; then wrapper method is applied to the same subset and evaluated using the learning algorithm, to find the accuracy </w:t>
      </w:r>
      <w:r w:rsidR="003F4591">
        <w:fldChar w:fldCharType="begin"/>
      </w:r>
      <w:r w:rsidR="002038BC">
        <w:instrText xml:space="preserve"> ADDIN ZOTERO_ITEM CSL_CITATION {"citationID":"vtdDcVct","properties":{"formattedCitation":"[17]","plainCitation":"[17]","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924015">
        <w:rPr>
          <w:noProof/>
        </w:rPr>
        <w:t>[17]</w:t>
      </w:r>
      <w:r w:rsidR="003F4591">
        <w:fldChar w:fldCharType="end"/>
      </w:r>
      <w:r w:rsidR="003F4591">
        <w:fldChar w:fldCharType="begin"/>
      </w:r>
      <w:r w:rsidR="002038BC">
        <w:instrText xml:space="preserve"> ADDIN ZOTERO_ITEM CSL_CITATION {"citationID":"Z7GTA3Ae","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003F4591">
        <w:fldChar w:fldCharType="separate"/>
      </w:r>
      <w:r w:rsidR="003F4591">
        <w:rPr>
          <w:noProof/>
        </w:rPr>
        <w:t>[2]</w:t>
      </w:r>
      <w:r w:rsidR="003F4591">
        <w:fldChar w:fldCharType="end"/>
      </w:r>
      <w:r w:rsidRPr="008C6FA9">
        <w:t xml:space="preserve">. Embedded method is less computationally expensive as compared to </w:t>
      </w:r>
      <w:r w:rsidR="00000B5E">
        <w:t xml:space="preserve">the </w:t>
      </w:r>
      <w:r w:rsidRPr="008C6FA9">
        <w:t xml:space="preserve">wrapper method </w:t>
      </w:r>
      <w:r w:rsidR="003F4591">
        <w:fldChar w:fldCharType="begin"/>
      </w:r>
      <w:r w:rsidR="002038BC">
        <w:instrText xml:space="preserve"> ADDIN ZOTERO_ITEM CSL_CITATION {"citationID":"B5wfQsOd","properties":{"formattedCitation":"[17]","plainCitation":"[17]","noteIndex":0},"citationItems":[{"id":516,"uris":["http://zotero.org/groups/4443633/items/5X8WKXIQ"],"uri":["http://zotero.org/groups/4443633/items/5X8WKXIQ"],"itemData":{"id":516,"type":"article-journal","abstract":"This research article attempts to provide a recent survey on neuro-fuzzy approaches for feature\nselection and classification. Feature selection acts as a catalyst in reducing computation time and\ndimensionality, enhancing prediction performance or accuracy and curtailing irrelevant or redundant\ndata. The neuro-fuzzy approach is used for feature selection and for providing some insight to the user\nabout the symbolic knowledge embedded within the network. The neuro–fuzzy approach combines\nthe merits of neural network and fuzzy logic to solve many complex machine learning problems.\nThe objective of this article is to provide a generic introduction and a recent survey to neuro-fuzzy\napproaches for feature selection and classification in a wide area of machine learning problems.\nSome of the existing neuro-fuzzy models are also applied on standard datasets to demonstrate the\napplicability of neuro-fuzzy approaches.","container-title":"International Journal of Applied Evolutionary Computation","DOI":"10.4018/IJAEC.2016100102","journalAbbreviation":"International Journal of Applied Evolutionary Computation","page":"28-44","source":"ResearchGate","title":"Review on Feature Selection and Classification using Neuro-Fuzzy Approaches","volume":"7","author":[{"family":"Biswas","given":"Saroj"},{"family":"Bordoloi","given":"Monali"},{"family":"Purkayastha","given":"Biswajit"}],"issued":{"date-parts":[["2016",10,1]]}}}],"schema":"https://github.com/citation-style-language/schema/raw/master/csl-citation.json"} </w:instrText>
      </w:r>
      <w:r w:rsidR="003F4591">
        <w:fldChar w:fldCharType="separate"/>
      </w:r>
      <w:r w:rsidR="00924015">
        <w:rPr>
          <w:noProof/>
        </w:rPr>
        <w:t>[17]</w:t>
      </w:r>
      <w:r w:rsidR="003F4591">
        <w:fldChar w:fldCharType="end"/>
      </w:r>
      <w:r w:rsidRPr="008C6FA9">
        <w:t>.</w:t>
      </w:r>
    </w:p>
    <w:p w14:paraId="7A3BE5A9" w14:textId="3075EC89" w:rsidR="00F35EA6" w:rsidRPr="00F35EA6" w:rsidRDefault="00F35EA6" w:rsidP="00701D13">
      <w:pPr>
        <w:pStyle w:val="Default"/>
        <w:rPr>
          <w:sz w:val="22"/>
          <w:szCs w:val="22"/>
          <w:highlight w:val="yellow"/>
          <w:lang/>
        </w:rPr>
      </w:pPr>
    </w:p>
    <w:p w14:paraId="1558DF62" w14:textId="01BE4302" w:rsidR="00444080" w:rsidRDefault="00444080" w:rsidP="00444080">
      <w:pPr>
        <w:pStyle w:val="Heading2"/>
        <w:rPr>
          <w:highlight w:val="yellow"/>
          <w:rtl/>
          <w:lang w:val="en-US"/>
        </w:rPr>
      </w:pPr>
      <w:r w:rsidRPr="006710F1">
        <w:rPr>
          <w:highlight w:val="yellow"/>
          <w:lang w:val="en-US"/>
        </w:rPr>
        <w:t>Classification Algorithms</w:t>
      </w:r>
    </w:p>
    <w:p w14:paraId="2497B116" w14:textId="569BF6D5" w:rsidR="003F4591" w:rsidRPr="00000B5E" w:rsidRDefault="003F4591" w:rsidP="00000B5E">
      <w:pPr>
        <w:rPr>
          <w:rtl/>
          <w:lang w:val="en-US"/>
        </w:rPr>
      </w:pPr>
      <w:r w:rsidRPr="003F4591">
        <w:rPr>
          <w:lang w:val="en-US"/>
        </w:rPr>
        <w:t xml:space="preserve">In this study, three </w:t>
      </w:r>
      <w:r>
        <w:rPr>
          <w:lang w:val="en-US"/>
        </w:rPr>
        <w:t>c</w:t>
      </w:r>
      <w:r w:rsidRPr="003F4591">
        <w:rPr>
          <w:lang w:val="en-US"/>
        </w:rPr>
        <w:t>lassifier</w:t>
      </w:r>
      <w:r>
        <w:rPr>
          <w:lang w:val="en-US"/>
        </w:rPr>
        <w:t>s</w:t>
      </w:r>
      <w:r w:rsidRPr="003F4591">
        <w:rPr>
          <w:lang w:val="en-US"/>
        </w:rPr>
        <w:t xml:space="preserve"> were used to study the effect of </w:t>
      </w:r>
      <w:r>
        <w:rPr>
          <w:lang w:val="en-US"/>
        </w:rPr>
        <w:t>the FS</w:t>
      </w:r>
      <w:r w:rsidRPr="003F4591">
        <w:rPr>
          <w:lang w:val="en-US"/>
        </w:rPr>
        <w:t xml:space="preserve"> on these </w:t>
      </w:r>
      <w:r>
        <w:rPr>
          <w:lang w:val="en-US"/>
        </w:rPr>
        <w:t>c</w:t>
      </w:r>
      <w:r w:rsidRPr="003F4591">
        <w:rPr>
          <w:lang w:val="en-US"/>
        </w:rPr>
        <w:t>lassifier</w:t>
      </w:r>
      <w:r>
        <w:rPr>
          <w:lang w:val="en-US"/>
        </w:rPr>
        <w:t>s</w:t>
      </w:r>
      <w:r w:rsidRPr="003F4591">
        <w:rPr>
          <w:lang w:val="en-US"/>
        </w:rPr>
        <w:t xml:space="preserve"> and </w:t>
      </w:r>
      <w:r w:rsidR="00000B5E">
        <w:rPr>
          <w:lang w:val="en-US"/>
        </w:rPr>
        <w:t xml:space="preserve">to </w:t>
      </w:r>
      <w:r w:rsidRPr="003F4591">
        <w:rPr>
          <w:lang w:val="en-US"/>
        </w:rPr>
        <w:t>compare results and</w:t>
      </w:r>
      <w:r w:rsidR="00000B5E">
        <w:rPr>
          <w:lang w:val="en-US"/>
        </w:rPr>
        <w:t xml:space="preserve"> measure the</w:t>
      </w:r>
      <w:r w:rsidRPr="003F4591">
        <w:rPr>
          <w:lang w:val="en-US"/>
        </w:rPr>
        <w:t xml:space="preserve"> improvement. </w:t>
      </w:r>
      <w:r w:rsidR="00000B5E">
        <w:rPr>
          <w:lang w:val="en-US"/>
        </w:rPr>
        <w:t>T</w:t>
      </w:r>
      <w:r w:rsidR="00000B5E" w:rsidRPr="003F4591">
        <w:rPr>
          <w:lang w:val="en-US"/>
        </w:rPr>
        <w:t>h</w:t>
      </w:r>
      <w:r w:rsidR="00000B5E">
        <w:rPr>
          <w:lang w:val="en-US"/>
        </w:rPr>
        <w:t>e following sub</w:t>
      </w:r>
      <w:r w:rsidR="00000B5E" w:rsidRPr="003F4591">
        <w:rPr>
          <w:lang w:val="en-US"/>
        </w:rPr>
        <w:t>section</w:t>
      </w:r>
      <w:r w:rsidR="00000B5E">
        <w:rPr>
          <w:lang w:val="en-US"/>
        </w:rPr>
        <w:t>s provide a b</w:t>
      </w:r>
      <w:r w:rsidRPr="003F4591">
        <w:rPr>
          <w:lang w:val="en-US"/>
        </w:rPr>
        <w:t xml:space="preserve">rief description of each </w:t>
      </w:r>
      <w:r w:rsidR="00000B5E">
        <w:rPr>
          <w:lang w:val="en-US"/>
        </w:rPr>
        <w:t>c</w:t>
      </w:r>
      <w:r w:rsidR="00000B5E" w:rsidRPr="003F4591">
        <w:rPr>
          <w:lang w:val="en-US"/>
        </w:rPr>
        <w:t>lassifier</w:t>
      </w:r>
      <w:r w:rsidR="00000B5E">
        <w:rPr>
          <w:lang w:val="en-US"/>
        </w:rPr>
        <w:t>.</w:t>
      </w:r>
    </w:p>
    <w:p w14:paraId="22E8F6D7" w14:textId="57A5459C" w:rsidR="00460D73" w:rsidRPr="00460D73" w:rsidRDefault="00460D73" w:rsidP="00000B5E">
      <w:pPr>
        <w:pStyle w:val="Heading3"/>
        <w:ind w:hanging="9"/>
        <w:rPr>
          <w:highlight w:val="yellow"/>
        </w:rPr>
      </w:pPr>
      <w:r w:rsidRPr="006710F1">
        <w:rPr>
          <w:highlight w:val="yellow"/>
          <w:lang w:val="en-US"/>
        </w:rPr>
        <w:t>Naive Bayes Classifier (</w:t>
      </w:r>
      <w:r w:rsidRPr="006710F1">
        <w:rPr>
          <w:highlight w:val="yellow"/>
        </w:rPr>
        <w:t>NB)</w:t>
      </w:r>
    </w:p>
    <w:p w14:paraId="4D0DA62F" w14:textId="1ACB81FA" w:rsidR="00460D73" w:rsidRPr="00000B5E" w:rsidRDefault="00460D73" w:rsidP="00000B5E">
      <w:pPr>
        <w:ind w:left="567"/>
      </w:pPr>
      <w:r w:rsidRPr="00460D73">
        <w:t>NB is a probabilistic classifier that based on Bayes’ theorem</w:t>
      </w:r>
      <w:r>
        <w:t xml:space="preserve"> </w:t>
      </w:r>
      <w:r>
        <w:fldChar w:fldCharType="begin"/>
      </w:r>
      <w:r w:rsidR="002038BC">
        <w:instrText xml:space="preserve"> ADDIN ZOTERO_ITEM CSL_CITATION {"citationID":"uLsgaUvu","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fldChar w:fldCharType="separate"/>
      </w:r>
      <w:r>
        <w:rPr>
          <w:noProof/>
        </w:rPr>
        <w:t>[3]</w:t>
      </w:r>
      <w:r>
        <w:fldChar w:fldCharType="end"/>
      </w:r>
      <w:r>
        <w:t>.</w:t>
      </w:r>
      <w:r w:rsidRPr="00460D73">
        <w:t xml:space="preserve">It is assume that there is a strong independence among all the features and they are equally </w:t>
      </w:r>
      <w:r>
        <w:t xml:space="preserve"> </w:t>
      </w:r>
      <w:r w:rsidRPr="00460D73">
        <w:rPr>
          <w:rFonts w:cs="Times New Roman"/>
          <w:lang w:val="en-US"/>
        </w:rPr>
        <w:t>significant [17] [2]. The main advantage of the NB classifier is its short computational time for training [17].</w:t>
      </w:r>
    </w:p>
    <w:p w14:paraId="4190506E" w14:textId="77777777" w:rsidR="00460D73" w:rsidRDefault="00460D73" w:rsidP="00000B5E">
      <w:pPr>
        <w:pStyle w:val="Heading3"/>
        <w:ind w:left="567" w:firstLine="0"/>
        <w:rPr>
          <w:highlight w:val="yellow"/>
        </w:rPr>
      </w:pPr>
      <w:r w:rsidRPr="006710F1">
        <w:rPr>
          <w:rFonts w:cs="Times New Roman"/>
          <w:szCs w:val="20"/>
          <w:highlight w:val="yellow"/>
          <w:lang w:val="en-US" w:eastAsia="en-IN"/>
        </w:rPr>
        <w:t>K-Nearest Neighbor Classifier (</w:t>
      </w:r>
      <w:r w:rsidRPr="006710F1">
        <w:rPr>
          <w:highlight w:val="yellow"/>
        </w:rPr>
        <w:t>KNN)</w:t>
      </w:r>
    </w:p>
    <w:p w14:paraId="2EB06E9D" w14:textId="6006C2A2" w:rsidR="00460D73" w:rsidRPr="00000B5E" w:rsidRDefault="00460D73" w:rsidP="00000B5E">
      <w:pPr>
        <w:spacing w:line="240" w:lineRule="auto"/>
        <w:ind w:left="567"/>
        <w:rPr>
          <w:rFonts w:cs="Times New Roman"/>
          <w:szCs w:val="24"/>
          <w:lang w:val="fr-FR" w:eastAsia="fr-FR"/>
        </w:rPr>
      </w:pPr>
      <w:r>
        <w:rPr>
          <w:rFonts w:cs="Times New Roman"/>
          <w:szCs w:val="24"/>
          <w:lang w:val="fr-FR" w:eastAsia="fr-FR"/>
        </w:rPr>
        <w:t>KNN</w:t>
      </w:r>
      <w:r w:rsidRPr="00460D73">
        <w:rPr>
          <w:rFonts w:cs="Times New Roman"/>
          <w:szCs w:val="24"/>
          <w:lang w:val="fr-FR" w:eastAsia="fr-FR"/>
        </w:rPr>
        <w:t xml:space="preserve"> is a classification method that is part of a wider family of pattern recognition algorithmes known as lazy learning or instance-based algorithms</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W48G2tUy","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 xml:space="preserve">. They </w:t>
      </w:r>
      <w:r>
        <w:rPr>
          <w:rFonts w:cs="Times New Roman"/>
          <w:szCs w:val="24"/>
          <w:lang w:val="fr-FR" w:eastAsia="fr-FR"/>
        </w:rPr>
        <w:t xml:space="preserve">are </w:t>
      </w:r>
      <w:r w:rsidRPr="00460D73">
        <w:rPr>
          <w:rFonts w:cs="Times New Roman"/>
          <w:szCs w:val="24"/>
          <w:lang w:val="fr-FR" w:eastAsia="fr-FR"/>
        </w:rPr>
        <w:t xml:space="preserve">based on determining the similarities between the unlabeled new query instance and its nearest k neighbors from the labeled training instance stored in memory rather than performing the generalization in an explicit training phase. The fundamental principle behind k-NN is that close points in space are likely to have </w:t>
      </w:r>
      <w:r>
        <w:rPr>
          <w:rFonts w:cs="Times New Roman"/>
          <w:szCs w:val="24"/>
          <w:lang w:val="fr-FR" w:eastAsia="fr-FR"/>
        </w:rPr>
        <w:t>similar</w:t>
      </w:r>
      <w:r w:rsidRPr="00460D73">
        <w:rPr>
          <w:rFonts w:cs="Times New Roman"/>
          <w:szCs w:val="24"/>
          <w:lang w:val="fr-FR" w:eastAsia="fr-FR"/>
        </w:rPr>
        <w:t xml:space="preserve"> class concepts. The input to the k-NN in classification problems is the k closest examples among the training examples, and the output is the labels of these instances. For </w:t>
      </w:r>
      <w:r>
        <w:rPr>
          <w:rFonts w:cs="Times New Roman"/>
          <w:szCs w:val="24"/>
          <w:lang w:val="fr-FR" w:eastAsia="fr-FR"/>
        </w:rPr>
        <w:t>a</w:t>
      </w:r>
      <w:r w:rsidRPr="00460D73">
        <w:rPr>
          <w:rFonts w:cs="Times New Roman"/>
          <w:szCs w:val="24"/>
          <w:lang w:val="fr-FR" w:eastAsia="fr-FR"/>
        </w:rPr>
        <w:t xml:space="preserve"> </w:t>
      </w:r>
      <w:r>
        <w:rPr>
          <w:rFonts w:cs="Times New Roman"/>
          <w:szCs w:val="24"/>
          <w:lang w:val="fr-FR" w:eastAsia="fr-FR"/>
        </w:rPr>
        <w:t>given example</w:t>
      </w:r>
      <w:r w:rsidRPr="00460D73">
        <w:rPr>
          <w:rFonts w:cs="Times New Roman"/>
          <w:szCs w:val="24"/>
          <w:lang w:val="fr-FR" w:eastAsia="fr-FR"/>
        </w:rPr>
        <w:t xml:space="preserve">, labeling is determined by the majority of votes cast by the k nearest neighbors. The comparison and </w:t>
      </w:r>
      <w:r w:rsidRPr="00460D73">
        <w:rPr>
          <w:rFonts w:cs="Times New Roman"/>
          <w:szCs w:val="24"/>
          <w:lang w:val="fr-FR" w:eastAsia="fr-FR"/>
        </w:rPr>
        <w:lastRenderedPageBreak/>
        <w:t xml:space="preserve">computation of the distance between two points </w:t>
      </w:r>
      <w:r>
        <w:rPr>
          <w:rFonts w:cs="Times New Roman"/>
          <w:szCs w:val="24"/>
          <w:lang w:val="fr-FR" w:eastAsia="fr-FR"/>
        </w:rPr>
        <w:t>are</w:t>
      </w:r>
      <w:r w:rsidRPr="00460D73">
        <w:rPr>
          <w:rFonts w:cs="Times New Roman"/>
          <w:szCs w:val="24"/>
          <w:lang w:val="fr-FR" w:eastAsia="fr-FR"/>
        </w:rPr>
        <w:t xml:space="preserve"> based on a predefined distance metric, such as the Euclidean distance</w:t>
      </w:r>
      <w:r w:rsidR="003F4591">
        <w:rPr>
          <w:rFonts w:cs="Times New Roman"/>
          <w:szCs w:val="24"/>
          <w:lang w:val="fr-FR" w:eastAsia="fr-FR"/>
        </w:rPr>
        <w:t xml:space="preserve"> </w:t>
      </w:r>
      <w:r w:rsidR="003F4591">
        <w:rPr>
          <w:rFonts w:cs="Times New Roman"/>
          <w:szCs w:val="24"/>
          <w:lang w:val="fr-FR" w:eastAsia="fr-FR"/>
        </w:rPr>
        <w:fldChar w:fldCharType="begin"/>
      </w:r>
      <w:r w:rsidR="002038BC">
        <w:rPr>
          <w:rFonts w:cs="Times New Roman"/>
          <w:szCs w:val="24"/>
          <w:lang w:val="fr-FR" w:eastAsia="fr-FR"/>
        </w:rPr>
        <w:instrText xml:space="preserve"> ADDIN ZOTERO_ITEM CSL_CITATION {"citationID":"ZtAFqpZI","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003F4591">
        <w:rPr>
          <w:rFonts w:cs="Times New Roman"/>
          <w:szCs w:val="24"/>
          <w:lang w:val="fr-FR" w:eastAsia="fr-FR"/>
        </w:rPr>
        <w:fldChar w:fldCharType="separate"/>
      </w:r>
      <w:r w:rsidR="003F4591">
        <w:rPr>
          <w:rFonts w:cs="Times New Roman"/>
          <w:noProof/>
          <w:szCs w:val="24"/>
          <w:lang w:val="fr-FR" w:eastAsia="fr-FR"/>
        </w:rPr>
        <w:t>[3]</w:t>
      </w:r>
      <w:r w:rsidR="003F4591">
        <w:rPr>
          <w:rFonts w:cs="Times New Roman"/>
          <w:szCs w:val="24"/>
          <w:lang w:val="fr-FR" w:eastAsia="fr-FR"/>
        </w:rPr>
        <w:fldChar w:fldCharType="end"/>
      </w:r>
      <w:r w:rsidRPr="00460D73">
        <w:rPr>
          <w:rFonts w:cs="Times New Roman"/>
          <w:szCs w:val="24"/>
          <w:lang w:val="fr-FR" w:eastAsia="fr-FR"/>
        </w:rPr>
        <w:t>.</w:t>
      </w:r>
    </w:p>
    <w:p w14:paraId="0D7E5F30" w14:textId="77777777" w:rsidR="00444080" w:rsidRPr="006710F1" w:rsidRDefault="00444080" w:rsidP="00000B5E">
      <w:pPr>
        <w:pStyle w:val="Heading3"/>
        <w:ind w:left="567" w:firstLine="0"/>
        <w:rPr>
          <w:highlight w:val="yellow"/>
        </w:rPr>
      </w:pPr>
      <w:r w:rsidRPr="006710F1">
        <w:rPr>
          <w:rFonts w:cs="Times New Roman"/>
          <w:szCs w:val="20"/>
          <w:highlight w:val="yellow"/>
          <w:lang w:val="en-US" w:eastAsia="en-IN"/>
        </w:rPr>
        <w:t>Support Vector Machines (</w:t>
      </w:r>
      <w:r w:rsidRPr="006710F1">
        <w:rPr>
          <w:highlight w:val="yellow"/>
        </w:rPr>
        <w:t>SVM)</w:t>
      </w:r>
    </w:p>
    <w:p w14:paraId="7D71F6F0" w14:textId="2403F96B" w:rsidR="003F4591" w:rsidRDefault="003F4591" w:rsidP="00000B5E">
      <w:pPr>
        <w:ind w:left="567"/>
        <w:rPr>
          <w:lang w:val="en-US"/>
        </w:rPr>
      </w:pPr>
      <w:r>
        <w:t>SVM is a supervised learning</w:t>
      </w:r>
      <w:r>
        <w:rPr>
          <w:rFonts w:hint="cs"/>
          <w:rtl/>
        </w:rPr>
        <w:t xml:space="preserve">  </w:t>
      </w:r>
      <w:r>
        <w:rPr>
          <w:lang w:val="en-US"/>
        </w:rPr>
        <w:t xml:space="preserve">methods used to </w:t>
      </w:r>
      <w:r w:rsidRPr="00884818">
        <w:t>analyze data for </w:t>
      </w:r>
      <w:r w:rsidRPr="001205A1">
        <w:t>classification</w:t>
      </w:r>
      <w:r w:rsidRPr="00884818">
        <w:t> and </w:t>
      </w:r>
      <w:r w:rsidRPr="001205A1">
        <w:t>regression analysis</w:t>
      </w:r>
      <w:r>
        <w:rPr>
          <w:lang w:val="en-US"/>
        </w:rPr>
        <w:t xml:space="preserve"> </w:t>
      </w:r>
      <w:r>
        <w:rPr>
          <w:lang w:val="en-US"/>
        </w:rPr>
        <w:fldChar w:fldCharType="begin"/>
      </w:r>
      <w:r w:rsidR="002038BC">
        <w:rPr>
          <w:lang w:val="en-US"/>
        </w:rPr>
        <w:instrText xml:space="preserve"> ADDIN ZOTERO_ITEM CSL_CITATION {"citationID":"OjxFvBxS","properties":{"formattedCitation":"[18]","plainCitation":"[18]","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Pr>
          <w:lang w:val="en-US"/>
        </w:rPr>
        <w:fldChar w:fldCharType="separate"/>
      </w:r>
      <w:r w:rsidR="00924015">
        <w:t>[18]</w:t>
      </w:r>
      <w:r>
        <w:rPr>
          <w:lang w:val="en-US"/>
        </w:rPr>
        <w:fldChar w:fldCharType="end"/>
      </w:r>
      <w:r>
        <w:rPr>
          <w:lang w:val="en-US"/>
        </w:rPr>
        <w:t xml:space="preserve">. It was </w:t>
      </w:r>
      <w:r w:rsidRPr="0069462D">
        <w:t>proposed by Vapnik in 1995</w:t>
      </w:r>
      <w:r w:rsidRPr="0069462D">
        <w:rPr>
          <w:lang w:val="en-US"/>
        </w:rPr>
        <w:t xml:space="preserve"> </w:t>
      </w:r>
      <w:r w:rsidRPr="0069462D">
        <w:rPr>
          <w:lang w:val="en-US"/>
        </w:rPr>
        <w:fldChar w:fldCharType="begin"/>
      </w:r>
      <w:r w:rsidR="002038BC">
        <w:rPr>
          <w:lang w:val="en-US"/>
        </w:rPr>
        <w:instrText xml:space="preserve"> ADDIN ZOTERO_ITEM CSL_CITATION {"citationID":"hLa7jgK0","properties":{"formattedCitation":"[18]","plainCitation":"[18]","noteIndex":0},"citationItems":[{"id":145,"uris":["http://zotero.org/groups/2829045/items/SUQJ5S3Q"],"uri":["http://zotero.org/groups/2829045/items/SUQJ5S3Q"],"itemData":{"id":145,"type":"paper-conference","abstract":"Software defect prediction could improve the reliability of software and reduce development costs. Traditional prediction models usually have a lower prediction accuracy. In order to solve this problem, a new model for software defect prediction using Particle Swarm Optimization (PSO) and Support Vector Machine (SVM) named P-SVM model is proposed in this paper, which takes advantage of non-linear computing capability of SVM and parameters optimization capability of PSO. Firstly, P-SVM model uses PSO algorithm to calculate the best parameters of SVM, and then it adopts the optimized SVM model to predict software defect. P-SVM model and other three different prediction models are used to predict the software defects in JM1 data set as an experiment, the results show that P-SVM model has a higher prediction accuracy than BP Neural Network model, SVM model, GA-SVM model.","container-title":"2013 25th Chinese Control and Decision Conference (CCDC)","DOI":"10.1109/CCDC.2013.6561670","event":"2013 25th Chinese Control and Decision Conference (CCDC)","note":"ISSN: 1948-9447","page":"4106-4110","source":"IEEE Xplore","title":"A new model for software defect prediction using Particle Swarm Optimization and support vector machine","author":[{"family":"Can","given":"He"},{"family":"Jianchun","given":"Xing"},{"family":"Ruide","given":"Zhu"},{"family":"Juelong","given":"Li"},{"family":"Qiliang","given":"Yang"},{"family":"Liqiang","given":"Xie"}],"issued":{"date-parts":[["2013",5]]}}}],"schema":"https://github.com/citation-style-language/schema/raw/master/csl-citation.json"} </w:instrText>
      </w:r>
      <w:r w:rsidRPr="0069462D">
        <w:rPr>
          <w:lang w:val="en-US"/>
        </w:rPr>
        <w:fldChar w:fldCharType="separate"/>
      </w:r>
      <w:r w:rsidR="00924015">
        <w:t>[18]</w:t>
      </w:r>
      <w:r w:rsidRPr="0069462D">
        <w:rPr>
          <w:lang w:val="en-US"/>
        </w:rPr>
        <w:fldChar w:fldCharType="end"/>
      </w:r>
      <w:r w:rsidRPr="0069462D">
        <w:rPr>
          <w:lang w:val="en-US"/>
        </w:rPr>
        <w:t xml:space="preserve"> . </w:t>
      </w:r>
      <w:r w:rsidRPr="0069462D">
        <w:t xml:space="preserve">The </w:t>
      </w:r>
      <w:r w:rsidRPr="0069462D">
        <w:rPr>
          <w:lang w:val="en-US"/>
        </w:rPr>
        <w:t>main</w:t>
      </w:r>
      <w:r w:rsidRPr="0069462D">
        <w:t xml:space="preserve"> </w:t>
      </w:r>
      <w:r w:rsidRPr="0069462D">
        <w:rPr>
          <w:lang w:val="en-US"/>
        </w:rPr>
        <w:t>idea</w:t>
      </w:r>
      <w:r w:rsidRPr="0069462D">
        <w:t xml:space="preserve"> of SVM is to divides the available data set into </w:t>
      </w:r>
      <w:r w:rsidRPr="0069462D">
        <w:rPr>
          <w:lang w:val="en-US"/>
        </w:rPr>
        <w:t>two</w:t>
      </w:r>
      <w:r w:rsidRPr="0069462D">
        <w:t xml:space="preserve"> groups </w:t>
      </w:r>
      <w:r w:rsidRPr="0069462D">
        <w:rPr>
          <w:lang w:val="en-US"/>
        </w:rPr>
        <w:t xml:space="preserve"> by a hyperplane  </w:t>
      </w:r>
      <w:r w:rsidRPr="0069462D">
        <w:rPr>
          <w:lang w:val="en-US"/>
        </w:rPr>
        <w:fldChar w:fldCharType="begin"/>
      </w:r>
      <w:r w:rsidR="002038BC">
        <w:rPr>
          <w:lang w:val="en-US"/>
        </w:rPr>
        <w:instrText xml:space="preserve"> ADDIN ZOTERO_ITEM CSL_CITATION {"citationID":"rsPIwiy3","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69462D">
        <w:rPr>
          <w:lang w:val="en-US"/>
        </w:rPr>
        <w:fldChar w:fldCharType="separate"/>
      </w:r>
      <w:r w:rsidRPr="0072514F">
        <w:t>[2]</w:t>
      </w:r>
      <w:r w:rsidRPr="0069462D">
        <w:rPr>
          <w:lang w:val="en-US"/>
        </w:rPr>
        <w:fldChar w:fldCharType="end"/>
      </w:r>
      <w:r w:rsidRPr="0069462D">
        <w:rPr>
          <w:lang w:val="en-US"/>
        </w:rPr>
        <w:t xml:space="preserve"> in order to </w:t>
      </w:r>
      <w:r w:rsidRPr="0069462D">
        <w:t>to</w:t>
      </w:r>
      <w:r>
        <w:t xml:space="preserve"> maximiz</w:t>
      </w:r>
      <w:r>
        <w:rPr>
          <w:lang w:val="en-US"/>
        </w:rPr>
        <w:t>e</w:t>
      </w:r>
      <w:r>
        <w:t xml:space="preserve"> the </w:t>
      </w:r>
      <w:r>
        <w:rPr>
          <w:lang w:val="en-US"/>
        </w:rPr>
        <w:t>distance</w:t>
      </w:r>
      <w:r>
        <w:t xml:space="preserve"> between the two </w:t>
      </w:r>
      <w:r>
        <w:rPr>
          <w:lang w:val="en-US"/>
        </w:rPr>
        <w:t xml:space="preserve">groups </w:t>
      </w:r>
      <w:r>
        <w:rPr>
          <w:lang w:val="en-US"/>
        </w:rPr>
        <w:fldChar w:fldCharType="begin"/>
      </w:r>
      <w:r w:rsidR="002038BC">
        <w:rPr>
          <w:lang w:val="en-US"/>
        </w:rPr>
        <w:instrText xml:space="preserve"> ADDIN ZOTERO_ITEM CSL_CITATION {"citationID":"3vPRIPHO","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r>
        <w:t xml:space="preserve">SVM is a binary classifier that </w:t>
      </w:r>
      <w:r>
        <w:rPr>
          <w:lang w:val="en-US"/>
        </w:rPr>
        <w:t>used</w:t>
      </w:r>
      <w:r>
        <w:t xml:space="preserve"> a</w:t>
      </w:r>
      <w:r>
        <w:rPr>
          <w:lang w:val="en-US"/>
        </w:rPr>
        <w:t xml:space="preserve"> </w:t>
      </w:r>
      <w:r>
        <w:t>linear method</w:t>
      </w:r>
      <w:r>
        <w:rPr>
          <w:lang w:val="en-US"/>
        </w:rPr>
        <w:t xml:space="preserve"> in addition to </w:t>
      </w:r>
      <w:r>
        <w:t>non-linear classification</w:t>
      </w:r>
      <w:r>
        <w:rPr>
          <w:lang w:val="en-US"/>
        </w:rPr>
        <w:t xml:space="preserve"> </w:t>
      </w:r>
      <w:r>
        <w:rPr>
          <w:lang w:val="en-US"/>
        </w:rPr>
        <w:fldChar w:fldCharType="begin"/>
      </w:r>
      <w:r w:rsidR="002038BC">
        <w:rPr>
          <w:lang w:val="en-US"/>
        </w:rPr>
        <w:instrText xml:space="preserve"> ADDIN ZOTERO_ITEM CSL_CITATION {"citationID":"6wauqmnj","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Pr>
          <w:lang w:val="en-US"/>
        </w:rPr>
        <w:fldChar w:fldCharType="separate"/>
      </w:r>
      <w:r w:rsidRPr="0072514F">
        <w:t>[3]</w:t>
      </w:r>
      <w:r>
        <w:rPr>
          <w:lang w:val="en-US"/>
        </w:rPr>
        <w:fldChar w:fldCharType="end"/>
      </w:r>
      <w:r>
        <w:rPr>
          <w:lang w:val="en-US"/>
        </w:rPr>
        <w:t xml:space="preserve">. </w:t>
      </w:r>
    </w:p>
    <w:p w14:paraId="3C25A19A" w14:textId="0AB56205" w:rsidR="006C7D0C" w:rsidRDefault="006C7D0C" w:rsidP="00000B5E">
      <w:pPr>
        <w:ind w:left="567"/>
        <w:rPr>
          <w:lang w:val="en-US"/>
        </w:rPr>
      </w:pPr>
    </w:p>
    <w:p w14:paraId="60E4647B" w14:textId="2B095D59" w:rsidR="006C7D0C" w:rsidRDefault="006C7D0C" w:rsidP="006C7D0C">
      <w:pPr>
        <w:pStyle w:val="Heading2"/>
        <w:rPr>
          <w:highlight w:val="yellow"/>
        </w:rPr>
      </w:pPr>
      <w:r w:rsidRPr="006710F1">
        <w:rPr>
          <w:highlight w:val="yellow"/>
        </w:rPr>
        <w:t>Overview of Particle Swarm Optimization (PSO)</w:t>
      </w:r>
    </w:p>
    <w:p w14:paraId="214EF44E" w14:textId="5ED11C21" w:rsidR="006C7D0C" w:rsidRPr="006C7D0C" w:rsidRDefault="006C7D0C" w:rsidP="006C7D0C">
      <w:pPr>
        <w:pStyle w:val="NormalWeb"/>
        <w:jc w:val="both"/>
      </w:pPr>
      <w:r w:rsidRPr="006C5825">
        <w:t xml:space="preserve">PSO is an </w:t>
      </w:r>
      <w:r>
        <w:rPr>
          <w:rFonts w:ascii="Times" w:eastAsia="Times New Roman" w:hAnsi="Times"/>
          <w:sz w:val="20"/>
          <w:szCs w:val="20"/>
          <w:lang w:eastAsia="en-US"/>
        </w:rPr>
        <w:t>meta-heurstic</w:t>
      </w:r>
      <w:r w:rsidRPr="00ED6851">
        <w:rPr>
          <w:rFonts w:ascii="Times" w:eastAsia="Times New Roman" w:hAnsi="Times"/>
          <w:sz w:val="20"/>
          <w:szCs w:val="20"/>
          <w:lang w:eastAsia="en-US"/>
        </w:rPr>
        <w:t xml:space="preserve"> </w:t>
      </w:r>
      <w:r w:rsidRPr="006C5825">
        <w:t xml:space="preserve">technique </w:t>
      </w:r>
      <w:r>
        <w:t>inroduced</w:t>
      </w:r>
      <w:r w:rsidRPr="006C5825">
        <w:t xml:space="preserve"> by Kennedy and Eberhart </w:t>
      </w:r>
      <w:r>
        <w:fldChar w:fldCharType="begin"/>
      </w:r>
      <w:r w:rsidR="002038BC">
        <w:instrText xml:space="preserve"> ADDIN ZOTERO_ITEM CSL_CITATION {"citationID":"rZOwSvdn","properties":{"formattedCitation":"[19]","plainCitation":"[19]","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fldChar w:fldCharType="separate"/>
      </w:r>
      <w:r w:rsidR="00043C84">
        <w:rPr>
          <w:noProof/>
        </w:rPr>
        <w:t>[19]</w:t>
      </w:r>
      <w:r>
        <w:fldChar w:fldCharType="end"/>
      </w:r>
      <w:r w:rsidRPr="006C5825">
        <w:t xml:space="preserve"> that was inspired by social behaviors seen in birds flocking and fish schooling. </w:t>
      </w:r>
      <w:r w:rsidRPr="00EB5409">
        <w:t>A swarm in PSO is made of multiple individuals known as particles who communicate through iterations to identify optimal solutions while traversing around the search space</w:t>
      </w:r>
      <w:r w:rsidRPr="006C5825">
        <w:t>.</w:t>
      </w:r>
      <w:r>
        <w:rPr>
          <w:rFonts w:hint="cs"/>
          <w:rtl/>
        </w:rPr>
        <w:t xml:space="preserve"> </w:t>
      </w:r>
      <w:r>
        <w:t>PSO performs searches using a population (swarm) of individuals (particles) that are updated from iteration to iteration. The population size is denoted as p</w:t>
      </w:r>
      <w:r w:rsidRPr="00EB5409">
        <w:rPr>
          <w:vertAlign w:val="subscript"/>
        </w:rPr>
        <w:t>size</w:t>
      </w:r>
      <w:r>
        <w:t xml:space="preserve">. </w:t>
      </w:r>
      <w:r w:rsidRPr="00EB5409">
        <w:t>To find the optim</w:t>
      </w:r>
      <w:r>
        <w:t>al</w:t>
      </w:r>
      <w:r w:rsidRPr="00EB5409">
        <w:t xml:space="preserve"> </w:t>
      </w:r>
      <w:r>
        <w:t>solution</w:t>
      </w:r>
      <w:r w:rsidRPr="00EB5409">
        <w:t xml:space="preserve">, each particle modifies its search direction based on two </w:t>
      </w:r>
      <w:proofErr w:type="gramStart"/>
      <w:r w:rsidRPr="00EB5409">
        <w:t>factors:</w:t>
      </w:r>
      <w:proofErr w:type="gramEnd"/>
      <w:r w:rsidRPr="00EB5409">
        <w:t xml:space="preserve"> its own best prior experience (p</w:t>
      </w:r>
      <w:r w:rsidRPr="00EB5409">
        <w:rPr>
          <w:vertAlign w:val="subscript"/>
        </w:rPr>
        <w:t>best</w:t>
      </w:r>
      <w:r w:rsidRPr="00EB5409">
        <w:t>) and the best experience of all other members (g</w:t>
      </w:r>
      <w:r w:rsidRPr="00EB5409">
        <w:rPr>
          <w:vertAlign w:val="subscript"/>
        </w:rPr>
        <w:t>best</w:t>
      </w:r>
      <w:r w:rsidRPr="00EB5409">
        <w:t>).</w:t>
      </w:r>
    </w:p>
    <w:p w14:paraId="043EF3CF" w14:textId="77777777" w:rsidR="006C7D0C" w:rsidRDefault="006C7D0C" w:rsidP="006C7D0C">
      <w:pPr>
        <w:pStyle w:val="Heading3"/>
        <w:rPr>
          <w:highlight w:val="yellow"/>
          <w:rtl/>
        </w:rPr>
      </w:pPr>
      <w:r w:rsidRPr="006710F1">
        <w:rPr>
          <w:highlight w:val="yellow"/>
        </w:rPr>
        <w:t>Binary Particle Swarm Optimization for Feature Selection</w:t>
      </w:r>
    </w:p>
    <w:p w14:paraId="7E838DFD" w14:textId="0C7C2570" w:rsidR="006C7D0C" w:rsidRDefault="006C7D0C" w:rsidP="006C7D0C">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sidR="002038BC">
        <w:rPr>
          <w:rFonts w:cs="Times New Roman"/>
          <w:szCs w:val="24"/>
          <w:lang w:val="fr-FR" w:eastAsia="fr-FR"/>
        </w:rPr>
        <w:instrText xml:space="preserve"> ADDIN ZOTERO_ITEM CSL_CITATION {"citationID":"MYGLGebc","properties":{"formattedCitation":"[20]","plainCitation":"[20]","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00043C84">
        <w:t>[20]</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Pr="00E1777F">
        <w:rPr>
          <w:rFonts w:cs="Times New Roman"/>
          <w:szCs w:val="24"/>
          <w:lang w:val="fr-FR" w:eastAsia="fr-FR"/>
        </w:rPr>
        <w:t xml:space="preserve"> the velocity </w:t>
      </w:r>
      <w:r>
        <w:rPr>
          <w:rFonts w:cs="Times New Roman"/>
          <w:szCs w:val="24"/>
          <w:lang w:val="fr-FR" w:eastAsia="fr-FR"/>
        </w:rPr>
        <w:t xml:space="preserve">and </w:t>
      </w:r>
      <w:r w:rsidRPr="00E1777F">
        <w:rPr>
          <w:rFonts w:cs="Times New Roman"/>
          <w:szCs w:val="24"/>
          <w:lang w:val="fr-FR" w:eastAsia="fr-FR"/>
        </w:rPr>
        <w:t>position</w:t>
      </w:r>
      <w:r>
        <w:rPr>
          <w:rFonts w:cs="Times New Roman"/>
          <w:szCs w:val="24"/>
          <w:lang w:val="fr-FR" w:eastAsia="fr-FR"/>
        </w:rPr>
        <w:fldChar w:fldCharType="begin"/>
      </w:r>
      <w:r w:rsidR="002038BC">
        <w:rPr>
          <w:rFonts w:cs="Times New Roman"/>
          <w:szCs w:val="24"/>
          <w:lang w:val="fr-FR" w:eastAsia="fr-FR"/>
        </w:rPr>
        <w:instrText xml:space="preserve"> ADDIN ZOTERO_ITEM CSL_CITATION {"citationID":"XQLnxwnv","properties":{"formattedCitation":"[21]","plainCitation":"[21]","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043C84">
        <w:t>[21]</w:t>
      </w:r>
      <w:r>
        <w:rPr>
          <w:rFonts w:cs="Times New Roman"/>
          <w:szCs w:val="24"/>
          <w:lang w:val="fr-FR" w:eastAsia="fr-FR"/>
        </w:rPr>
        <w:fldChar w:fldCharType="end"/>
      </w:r>
      <w:r>
        <w:rPr>
          <w:rFonts w:cs="Times New Roman"/>
          <w:szCs w:val="24"/>
          <w:lang w:val="fr-FR" w:eastAsia="fr-FR"/>
        </w:rPr>
        <w:t xml:space="preserve">. The volicity will updated as following for each particle </w:t>
      </w:r>
      <w:r>
        <w:rPr>
          <w:rFonts w:cs="Times New Roman"/>
          <w:szCs w:val="24"/>
          <w:lang w:val="fr-FR" w:eastAsia="fr-FR"/>
        </w:rPr>
        <w:fldChar w:fldCharType="begin"/>
      </w:r>
      <w:r w:rsidR="002038BC">
        <w:rPr>
          <w:rFonts w:cs="Times New Roman"/>
          <w:szCs w:val="24"/>
          <w:lang w:val="fr-FR" w:eastAsia="fr-FR"/>
        </w:rPr>
        <w:instrText xml:space="preserve"> ADDIN ZOTERO_ITEM CSL_CITATION {"citationID":"kHYJkIsT","properties":{"formattedCitation":"[21]","plainCitation":"[21]","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Pr>
          <w:rFonts w:cs="Times New Roman"/>
          <w:szCs w:val="24"/>
          <w:lang w:val="fr-FR" w:eastAsia="fr-FR"/>
        </w:rPr>
        <w:fldChar w:fldCharType="separate"/>
      </w:r>
      <w:r w:rsidR="00043C84">
        <w:t>[21]</w:t>
      </w:r>
      <w:r>
        <w:rPr>
          <w:rFonts w:cs="Times New Roman"/>
          <w:szCs w:val="24"/>
          <w:lang w:val="fr-FR" w:eastAsia="fr-FR"/>
        </w:rPr>
        <w:fldChar w:fldCharType="end"/>
      </w:r>
      <w:r>
        <w:rPr>
          <w:rFonts w:cs="Times New Roman"/>
          <w:szCs w:val="24"/>
          <w:lang w:val="fr-FR" w:eastAsia="fr-FR"/>
        </w:rPr>
        <w:t xml:space="preserve"> </w:t>
      </w:r>
      <w:r>
        <w:rPr>
          <w:rFonts w:cs="Times New Roman"/>
          <w:szCs w:val="24"/>
          <w:lang w:val="fr-FR" w:eastAsia="fr-FR"/>
        </w:rPr>
        <w:fldChar w:fldCharType="begin"/>
      </w:r>
      <w:r w:rsidR="002038BC">
        <w:rPr>
          <w:rFonts w:cs="Times New Roman"/>
          <w:szCs w:val="24"/>
          <w:lang w:val="fr-FR" w:eastAsia="fr-FR"/>
        </w:rPr>
        <w:instrText xml:space="preserve"> ADDIN ZOTERO_ITEM CSL_CITATION {"citationID":"9aeYjUHK","properties":{"formattedCitation":"[22]","plainCitation":"[22]","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Pr>
          <w:rFonts w:cs="Times New Roman"/>
          <w:szCs w:val="24"/>
          <w:lang w:val="fr-FR" w:eastAsia="fr-FR"/>
        </w:rPr>
        <w:fldChar w:fldCharType="separate"/>
      </w:r>
      <w:r w:rsidR="00043C84">
        <w:t>[22]</w:t>
      </w:r>
      <w:r>
        <w:rPr>
          <w:rFonts w:cs="Times New Roman"/>
          <w:szCs w:val="24"/>
          <w:lang w:val="fr-FR" w:eastAsia="fr-FR"/>
        </w:rPr>
        <w:fldChar w:fldCharType="end"/>
      </w:r>
      <w:r>
        <w:rPr>
          <w:rFonts w:cs="Times New Roman"/>
          <w:szCs w:val="24"/>
          <w:lang w:val="fr-FR" w:eastAsia="fr-FR"/>
        </w:rPr>
        <w:t xml:space="preserve"> : </w:t>
      </w:r>
    </w:p>
    <w:p w14:paraId="17EB16D4" w14:textId="77777777" w:rsidR="006C7D0C" w:rsidRDefault="0037080F" w:rsidP="006C7D0C">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30D7767E" w14:textId="77777777" w:rsidR="006C7D0C" w:rsidRDefault="006C7D0C" w:rsidP="006C7D0C">
      <w:pPr>
        <w:rPr>
          <w:lang w:val="en-US"/>
        </w:rPr>
      </w:pPr>
    </w:p>
    <w:p w14:paraId="54E99172" w14:textId="77777777" w:rsidR="006C7D0C" w:rsidRDefault="006C7D0C" w:rsidP="006C7D0C">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t xml:space="preserve"> are the acceleration factors,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are two independent random numbers between 0 and 1, </w:t>
      </w:r>
      <m:oMath>
        <m:r>
          <w:rPr>
            <w:rFonts w:ascii="Cambria Math" w:hAnsi="Cambria Math" w:cs="Times New Roman"/>
            <w:szCs w:val="24"/>
            <w:lang w:val="fr-FR" w:eastAsia="fr-FR"/>
          </w:rPr>
          <m:t>x</m:t>
        </m:r>
      </m:oMath>
      <w:r>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All the random numbers will be discussed in the </w:t>
      </w:r>
      <w:r>
        <w:rPr>
          <w:highlight w:val="yellow"/>
        </w:rPr>
        <w:t xml:space="preserve">experiments </w:t>
      </w:r>
      <w:r w:rsidRPr="00171FB8">
        <w:rPr>
          <w:highlight w:val="yellow"/>
        </w:rPr>
        <w:t>section</w:t>
      </w:r>
      <w:r>
        <w:t xml:space="preserve">. </w:t>
      </w:r>
      <w:r w:rsidRPr="00171FB8">
        <w:rPr>
          <w:strike/>
        </w:rPr>
        <w:t>Note that the velocity is bounded by the maximum velocity, vmax and minimum velocity, vmin. In this study, the vmax and vmin were set at 6 and −6, respectively [13]</w:t>
      </w:r>
      <w:r>
        <w:t xml:space="preserve">. </w:t>
      </w:r>
    </w:p>
    <w:p w14:paraId="1F7D9BCE" w14:textId="77777777" w:rsidR="006C7D0C" w:rsidRPr="00E60CC1" w:rsidRDefault="006C7D0C" w:rsidP="006C7D0C">
      <w:pPr>
        <w:rPr>
          <w:lang w:val="en-US"/>
        </w:rPr>
      </w:pPr>
    </w:p>
    <w:p w14:paraId="30CEFC10" w14:textId="484AB94A" w:rsidR="006C7D0C" w:rsidRPr="00551CEF" w:rsidRDefault="006C7D0C" w:rsidP="002038BC">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 for example 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rPr>
        <w:t xml:space="preserve"> = 0.20, then</w:t>
      </w:r>
      <w:r>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Pr="007D0553">
        <w:rPr>
          <w:color w:val="000000" w:themeColor="text1"/>
          <w:szCs w:val="24"/>
          <w:lang w:val="fr-FR" w:eastAsia="fr-FR"/>
        </w:rPr>
        <w:t xml:space="preserve"> </w:t>
      </w:r>
      <w:r>
        <w:rPr>
          <w:color w:val="000000" w:themeColor="text1"/>
        </w:rPr>
        <w:t xml:space="preserve">will be near to zero more than one </w:t>
      </w:r>
      <w:r w:rsidRPr="007D0553">
        <w:rPr>
          <w:color w:val="000000" w:themeColor="text1"/>
        </w:rPr>
        <w:fldChar w:fldCharType="begin"/>
      </w:r>
      <w:r w:rsidR="002038BC">
        <w:rPr>
          <w:color w:val="000000" w:themeColor="text1"/>
        </w:rPr>
        <w:instrText xml:space="preserve"> ADDIN ZOTERO_ITEM CSL_CITATION {"citationID":"Fsoef7Sn","properties":{"formattedCitation":"[20]","plainCitation":"[20]","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Pr="007D0553">
        <w:rPr>
          <w:color w:val="000000" w:themeColor="text1"/>
        </w:rPr>
        <w:fldChar w:fldCharType="separate"/>
      </w:r>
      <w:r w:rsidR="00043C84">
        <w:rPr>
          <w:color w:val="000000" w:themeColor="text1"/>
        </w:rPr>
        <w:t>[20]</w:t>
      </w:r>
      <w:r w:rsidRPr="007D0553">
        <w:rPr>
          <w:color w:val="000000" w:themeColor="text1"/>
        </w:rPr>
        <w:fldChar w:fldCharType="end"/>
      </w:r>
      <w:r w:rsidRPr="007D0553">
        <w:rPr>
          <w:color w:val="000000" w:themeColor="text1"/>
        </w:rPr>
        <w:t xml:space="preserve">. </w:t>
      </w:r>
      <w:r>
        <w:t>After the velocity is calculated using Equation (1) , it will converted into probability value using Equation (</w:t>
      </w:r>
      <w:r w:rsidRPr="002038BC">
        <w:t>2),</w:t>
      </w:r>
      <w:r w:rsidR="002038BC" w:rsidRPr="002038BC">
        <w:t xml:space="preserve"> </w:t>
      </w:r>
      <w:r w:rsidR="002038BC" w:rsidRPr="002038BC">
        <w:t>is known as a transfer function</w:t>
      </w:r>
      <w:r w:rsidR="002038BC">
        <w:t xml:space="preserve"> </w:t>
      </w:r>
      <w:r w:rsidR="002038BC">
        <w:fldChar w:fldCharType="begin"/>
      </w:r>
      <w:r w:rsidR="002038BC">
        <w:instrText xml:space="preserve"> ADDIN ZOTERO_ITEM CSL_CITATION {"citationID":"HkoHBPgM","properties":{"formattedCitation":"[23]","plainCitation":"[23]","noteIndex":0},"citationItems":[{"id":591,"uris":["http://zotero.org/groups/4443633/items/92VHPH7N"],"uri":["http://zotero.org/groups/4443633/items/92VHPH7N"],"itemData":{"id":591,"type":"article-journal","abstract":"Particle swarm optimization (PSO) is a heuristic optimization algorithm generally applied to continuous domains. Binary PSO is a form of PSO applied to binary domains but uses the concepts of velocity and momentum from continuous PSO, which leads to its limited performance. In our previous work, we reformulated momentum as a stickiness property and velocity as a flipping probability to develop sticky binary PSO. The initial design provides a good base, but many key factors need to be investigated. In this article, we propose a new algorithm called dynamic sticky binary PSO by developing a dynamic parameter control strategy based on an investigation of exploration and exploitation in the binary search spaces. The proposed algorithm is compared with four state-of-the-art dynamic binary algorithms on two types of binary problems: 1) knapsack and 2) feature selection. The experimental results on the knapsack datasets show that the new velocity and momentum assist sticky binary PSO in evolving better solutions than the benchmark algorithms. On feature selection, the dynamic strategy takes the advantages of these two newly defined movement concepts to help the proposed algorithm to produce smaller feature subsets with higher classification performance. This is the first time in the binary PSO, the four important concepts, that is, velocity, momentum, exploration, and exploitation, are investigated systematically to capture the properties of the binary search spaces to evolve better solutions for binary problems.","container-title":"IEEE Transactions on Cybernetics","DOI":"10.1109/TCYB.2019.2944141","journalAbbreviation":"IEEE Transactions on Cybernetics","page":"1-15","source":"ResearchGate","title":"A New Binary Particle Swarm Optimization Approach: Momentum and Dynamic Balance Between Exploration and Exploitation","title-short":"A New Binary Particle Swarm Optimization Approach","volume":"PP","author":[{"family":"Nguyen","given":"Bach"},{"family":"Xue","given":"Bing"},{"family":"Andreae","given":"Peter"},{"family":"Zhang","given":"Mengjie"}],"issued":{"date-parts":[["2019",10,11]]}}}],"schema":"https://github.com/citation-style-language/schema/raw/master/csl-citation.json"} </w:instrText>
      </w:r>
      <w:r w:rsidR="002038BC">
        <w:fldChar w:fldCharType="separate"/>
      </w:r>
      <w:r w:rsidR="002038BC" w:rsidRPr="002038BC">
        <w:t>[23]</w:t>
      </w:r>
      <w:r w:rsidR="002038BC">
        <w:fldChar w:fldCharType="end"/>
      </w:r>
      <w:r w:rsidR="002038BC">
        <w:t>.</w:t>
      </w:r>
    </w:p>
    <w:p w14:paraId="0FA8BD91" w14:textId="77777777" w:rsidR="006C7D0C" w:rsidRPr="00E60CC1" w:rsidRDefault="006C7D0C" w:rsidP="006C7D0C">
      <w:pPr>
        <w:rPr>
          <w:lang w:val="en-US"/>
        </w:rPr>
      </w:pPr>
    </w:p>
    <w:p w14:paraId="577D2FA7" w14:textId="77777777" w:rsidR="006C7D0C" w:rsidRPr="00834879" w:rsidRDefault="006C7D0C" w:rsidP="006C7D0C">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7899FA8C" w14:textId="77777777" w:rsidR="006C7D0C" w:rsidRDefault="006C7D0C" w:rsidP="006C7D0C"/>
    <w:p w14:paraId="462DC7BE" w14:textId="77777777" w:rsidR="006C7D0C" w:rsidRDefault="006C7D0C" w:rsidP="006C7D0C">
      <w:r>
        <w:t>The position of particle is updated as shown in Equation (3):</w:t>
      </w:r>
    </w:p>
    <w:p w14:paraId="655499AA" w14:textId="77777777" w:rsidR="006C7D0C" w:rsidRDefault="006C7D0C" w:rsidP="006C7D0C">
      <w:pPr>
        <w:rPr>
          <w:lang w:val="en-US"/>
        </w:rPr>
      </w:pPr>
    </w:p>
    <w:p w14:paraId="79980032" w14:textId="77777777" w:rsidR="006C7D0C" w:rsidRPr="00551CEF" w:rsidRDefault="0037080F" w:rsidP="006C7D0C">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7B22C24C" w14:textId="00BAF450" w:rsidR="002038BC" w:rsidRPr="002038BC" w:rsidRDefault="002038BC" w:rsidP="002038BC">
      <w:r>
        <w:t>w</w:t>
      </w:r>
      <w:r w:rsidRPr="002038BC">
        <w:t xml:space="preserve">here </w:t>
      </w:r>
      <m:oMath>
        <m:r>
          <w:rPr>
            <w:rFonts w:ascii="Cambria Math" w:hAnsi="Cambria Math" w:cs="Times New Roman"/>
            <w:szCs w:val="24"/>
            <w:lang w:val="fr-FR" w:eastAsia="fr-FR"/>
          </w:rPr>
          <m:t>rand</m:t>
        </m:r>
      </m:oMath>
      <w:r w:rsidRPr="002038BC">
        <w:t xml:space="preserve"> is a random number between 0 and 1. Considering the minimization function that applied in this paper pbest and gbest is </w:t>
      </w:r>
      <w:r w:rsidR="005F447C">
        <w:t>it</w:t>
      </w:r>
      <w:r w:rsidRPr="002038BC">
        <w:t>eratively updated as follows:</w:t>
      </w:r>
    </w:p>
    <w:p w14:paraId="7F84C8FA" w14:textId="77777777" w:rsidR="002038BC" w:rsidRPr="002038BC" w:rsidRDefault="002038BC" w:rsidP="002038BC">
      <w:pPr>
        <w:rPr>
          <w:strike/>
        </w:rPr>
      </w:pPr>
    </w:p>
    <w:p w14:paraId="241F2A44" w14:textId="1F3B64A6" w:rsidR="002038BC" w:rsidRPr="002038BC" w:rsidRDefault="002038BC" w:rsidP="002038BC">
      <w:pPr>
        <w:rPr>
          <w:szCs w:val="24"/>
          <w:lang w:val="fr-FR" w:eastAsia="fr-FR"/>
        </w:rPr>
      </w:pPr>
      <m:oMathPara>
        <m:oMathParaPr>
          <m:jc m:val="center"/>
        </m:oMathParaP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x</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&lt;F(</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r>
                      <w:rPr>
                        <w:rFonts w:ascii="Cambria Math" w:hAnsi="Cambria Math" w:cs="Times New Roman"/>
                        <w:szCs w:val="24"/>
                        <w:lang w:val="fr-FR" w:eastAsia="fr-FR"/>
                      </w:rPr>
                      <m:t xml:space="preserve">(t)) </m:t>
                    </m:r>
                  </m:e>
                </m:m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r>
                      <w:rPr>
                        <w:rFonts w:ascii="Cambria Math" w:hAnsi="Cambria Math" w:cs="Times New Roman"/>
                        <w:szCs w:val="24"/>
                        <w:lang w:val="fr-FR" w:eastAsia="fr-FR"/>
                      </w:rPr>
                      <m:t>.</m:t>
                    </m:r>
                  </m:e>
                </m:mr>
              </m:m>
            </m:e>
          </m:d>
        </m:oMath>
      </m:oMathPara>
    </w:p>
    <w:p w14:paraId="5AA52787" w14:textId="77777777" w:rsidR="002038BC" w:rsidRPr="002038BC" w:rsidRDefault="002038BC" w:rsidP="002038BC">
      <w:pPr>
        <w:rPr>
          <w:szCs w:val="24"/>
          <w:lang w:val="fr-FR" w:eastAsia="fr-FR"/>
        </w:rPr>
      </w:pPr>
    </w:p>
    <w:p w14:paraId="0CEA420F" w14:textId="44910800" w:rsidR="002038BC" w:rsidRPr="002038BC" w:rsidRDefault="002038BC" w:rsidP="002038BC">
      <w:pPr>
        <w:rPr>
          <w:szCs w:val="24"/>
          <w:lang w:val="fr-FR" w:eastAsia="fr-FR"/>
        </w:rPr>
      </w:pPr>
      <m:oMathPara>
        <m:oMathParaPr>
          <m:jc m:val="center"/>
        </m:oMathParaPr>
        <m:oMath>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 if F</m:t>
                    </m:r>
                    <m:d>
                      <m:dPr>
                        <m:ctrlPr>
                          <w:rPr>
                            <w:rFonts w:ascii="Cambria Math" w:hAnsi="Cambria Math" w:cs="Times New Roman"/>
                            <w:i/>
                            <w:szCs w:val="24"/>
                            <w:lang w:val="fr-FR" w:eastAsia="fr-FR"/>
                          </w:rPr>
                        </m:ctrlPr>
                      </m:dPr>
                      <m:e>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pbest</m:t>
                            </m:r>
                          </m:e>
                          <m:sub>
                            <m:r>
                              <w:rPr>
                                <w:rFonts w:ascii="Cambria Math" w:hAnsi="Cambria Math" w:cs="Times New Roman"/>
                                <w:szCs w:val="24"/>
                                <w:lang w:val="fr-FR" w:eastAsia="fr-FR"/>
                              </w:rPr>
                              <m:t>i</m:t>
                            </m:r>
                          </m:sub>
                        </m:sSub>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e>
                    </m:d>
                    <m:r>
                      <w:rPr>
                        <w:rFonts w:ascii="Cambria Math" w:hAnsi="Cambria Math" w:cs="Times New Roman"/>
                        <w:szCs w:val="24"/>
                        <w:lang w:val="fr-FR" w:eastAsia="fr-FR"/>
                      </w:rPr>
                      <m:t xml:space="preserve">&lt;F(gbest(t)) </m:t>
                    </m:r>
                  </m:e>
                </m:mr>
                <m:mr>
                  <m:e>
                    <m:r>
                      <w:rPr>
                        <w:rFonts w:ascii="Cambria Math" w:hAnsi="Cambria Math" w:cs="Times New Roman"/>
                        <w:szCs w:val="24"/>
                        <w:lang w:val="fr-FR" w:eastAsia="fr-FR"/>
                      </w:rPr>
                      <m:t>gbest</m:t>
                    </m:r>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 otherwise</m:t>
                    </m:r>
                    <m:r>
                      <w:rPr>
                        <w:rFonts w:ascii="Cambria Math" w:hAnsi="Cambria Math" w:cs="Times New Roman"/>
                        <w:szCs w:val="24"/>
                        <w:lang w:val="fr-FR" w:eastAsia="fr-FR"/>
                      </w:rPr>
                      <m:t>.</m:t>
                    </m:r>
                  </m:e>
                </m:mr>
              </m:m>
            </m:e>
          </m:d>
        </m:oMath>
      </m:oMathPara>
    </w:p>
    <w:p w14:paraId="11F4EF07" w14:textId="77777777" w:rsidR="002038BC" w:rsidRPr="002038BC" w:rsidRDefault="002038BC" w:rsidP="002038BC">
      <w:pPr>
        <w:rPr>
          <w:szCs w:val="24"/>
          <w:lang w:val="fr-FR" w:eastAsia="fr-FR"/>
        </w:rPr>
      </w:pPr>
    </w:p>
    <w:p w14:paraId="7C828E25" w14:textId="3AD297D4" w:rsidR="002038BC" w:rsidRPr="00E60CC1" w:rsidRDefault="002038BC" w:rsidP="002038BC">
      <w:pPr>
        <w:rPr>
          <w:szCs w:val="24"/>
          <w:lang w:val="fr-FR" w:eastAsia="fr-FR"/>
        </w:rPr>
      </w:pPr>
      <w:r>
        <w:t>w</w:t>
      </w:r>
      <w:r w:rsidRPr="002038BC">
        <w:t xml:space="preserve">here </w:t>
      </w:r>
      <m:oMath>
        <m:r>
          <w:rPr>
            <w:rFonts w:ascii="Cambria Math" w:hAnsi="Cambria Math" w:cs="Times New Roman"/>
            <w:szCs w:val="24"/>
            <w:lang w:val="fr-FR" w:eastAsia="fr-FR"/>
          </w:rPr>
          <m:t>x</m:t>
        </m:r>
      </m:oMath>
      <w:r w:rsidRPr="002038BC">
        <w:t xml:space="preserve"> is the solution, F(.) is the fitness function, and </w:t>
      </w:r>
      <m:oMath>
        <m:r>
          <w:rPr>
            <w:rFonts w:ascii="Cambria Math" w:hAnsi="Cambria Math" w:cs="Times New Roman"/>
            <w:szCs w:val="24"/>
            <w:lang w:val="fr-FR" w:eastAsia="fr-FR"/>
          </w:rPr>
          <m:t>t</m:t>
        </m:r>
      </m:oMath>
      <w:r w:rsidRPr="002038BC">
        <w:t xml:space="preserve"> is the number of </w:t>
      </w:r>
      <w:proofErr w:type="gramStart"/>
      <w:r w:rsidRPr="002038BC">
        <w:t>iterations.</w:t>
      </w:r>
      <w:proofErr w:type="gramEnd"/>
    </w:p>
    <w:p w14:paraId="574C7E84" w14:textId="379420E5" w:rsidR="006C7D0C" w:rsidRPr="00E60CC1" w:rsidRDefault="006C7D0C" w:rsidP="006C7D0C">
      <w:pPr>
        <w:rPr>
          <w:szCs w:val="24"/>
          <w:lang w:val="fr-FR" w:eastAsia="fr-FR"/>
        </w:rPr>
      </w:pPr>
    </w:p>
    <w:p w14:paraId="6B7E21D2" w14:textId="77777777" w:rsidR="006C7D0C" w:rsidRPr="006C7D0C" w:rsidRDefault="006C7D0C" w:rsidP="00000B5E">
      <w:pPr>
        <w:ind w:left="567"/>
      </w:pPr>
    </w:p>
    <w:p w14:paraId="23FA8246" w14:textId="77777777" w:rsidR="00460D73" w:rsidRPr="00460D73" w:rsidRDefault="00460D73" w:rsidP="00460D73">
      <w:pPr>
        <w:rPr>
          <w:highlight w:val="yellow"/>
          <w:lang/>
        </w:rPr>
      </w:pPr>
    </w:p>
    <w:p w14:paraId="69A0DC14" w14:textId="77777777" w:rsidR="00444080" w:rsidRPr="00444080" w:rsidRDefault="00444080" w:rsidP="003677E2"/>
    <w:p w14:paraId="0473A1C4" w14:textId="6988E3BA" w:rsidR="00B200BA" w:rsidRPr="006159F8" w:rsidRDefault="003677E2" w:rsidP="00D949CD">
      <w:pPr>
        <w:pStyle w:val="Heading1"/>
      </w:pPr>
      <w:r>
        <w:t xml:space="preserve">Related work </w:t>
      </w:r>
    </w:p>
    <w:p w14:paraId="18E02ADC" w14:textId="50ECE7E4" w:rsidR="003677E2" w:rsidRPr="00FA2C38" w:rsidRDefault="003677E2" w:rsidP="002038BC">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2038BC">
        <w:instrText xml:space="preserve"> ADDIN ZOTERO_ITEM CSL_CITATION {"citationID":"BxVBcNRD","properties":{"formattedCitation":"[24]","plainCitation":"[24]","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2038BC" w:rsidRPr="002038BC">
        <w:t>[24]</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2BBFDE25" w:rsidR="003677E2" w:rsidRPr="00FA2C38" w:rsidRDefault="003677E2" w:rsidP="002038BC">
      <w:pPr>
        <w:pStyle w:val="BodyText"/>
      </w:pPr>
      <w:r w:rsidRPr="00FA2C38">
        <w:t xml:space="preserve">Wahono and Suryana </w:t>
      </w:r>
      <w:r w:rsidRPr="00FA2C38">
        <w:fldChar w:fldCharType="begin"/>
      </w:r>
      <w:r w:rsidR="002038BC">
        <w:instrText xml:space="preserve"> ADDIN ZOTERO_ITEM CSL_CITATION {"citationID":"iHsNgzT8","properties":{"formattedCitation":"[25]","plainCitation":"[25]","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2038BC">
        <w:rPr>
          <w:rFonts w:ascii="Times New Roman" w:hAnsi="Times New Roman" w:cs="Times New Roman"/>
        </w:rPr>
        <w:instrText>‐</w:instrText>
      </w:r>
      <w:r w:rsidR="002038BC">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2038BC" w:rsidRPr="002038BC">
        <w:t>[25]</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Wahono and Ahmad published similar work in </w:t>
      </w:r>
      <w:r w:rsidRPr="00FA2C38">
        <w:fldChar w:fldCharType="begin"/>
      </w:r>
      <w:r w:rsidR="002038BC">
        <w:instrText xml:space="preserve"> ADDIN ZOTERO_ITEM CSL_CITATION {"citationID":"dnYpWpEn","properties":{"formattedCitation":"[26]","plainCitation":"[26]","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2038BC" w:rsidRPr="002038BC">
        <w:t>[26]</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B8FDC66" w:rsidR="003677E2" w:rsidRPr="00FA2C38" w:rsidRDefault="003677E2" w:rsidP="003677E2">
      <w:pPr>
        <w:pStyle w:val="BodyText"/>
      </w:pPr>
      <w:r w:rsidRPr="00FA2C38">
        <w:t xml:space="preserve">Arora and Saha </w:t>
      </w:r>
      <w:r w:rsidRPr="00FA2C38">
        <w:fldChar w:fldCharType="begin"/>
      </w:r>
      <w:r w:rsidR="002038BC">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7D0DF02D" w:rsidR="003677E2" w:rsidRDefault="003677E2" w:rsidP="002038BC">
      <w:pPr>
        <w:pStyle w:val="BodyText"/>
      </w:pPr>
      <w:r w:rsidRPr="00FA2C38">
        <w:t xml:space="preserve">Recently, Malhorta et al. </w:t>
      </w:r>
      <w:r w:rsidRPr="00FA2C38">
        <w:fldChar w:fldCharType="begin"/>
      </w:r>
      <w:r w:rsidR="002038BC">
        <w:instrText xml:space="preserve"> ADDIN ZOTERO_ITEM CSL_CITATION {"citationID":"GqEzZJuq","properties":{"formattedCitation":"[27]","plainCitation":"[27]","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2038BC" w:rsidRPr="002038BC">
        <w:t>[27]</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7720D7D8"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w:t>
      </w:r>
      <w:r w:rsidRPr="00FA2C38">
        <w:lastRenderedPageBreak/>
        <w:t xml:space="preserve">data early in the process. This encourages us to improve the PSO algorithm to use it as a feature selection algorithm as the initial step toward achieving a high-quality classifier. </w:t>
      </w: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6A668449" w:rsidR="003677E2" w:rsidRDefault="003677E2" w:rsidP="002038BC">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2038BC">
        <w:rPr>
          <w:rStyle w:val="FootnoteReference"/>
        </w:rPr>
        <w:footnoteReference w:id="2"/>
      </w:r>
      <w:r w:rsidRPr="006710F1">
        <w:rPr>
          <w:sz w:val="20"/>
          <w:szCs w:val="20"/>
        </w:rPr>
        <w:t xml:space="preserve"> (cleaned versions</w:t>
      </w:r>
      <w:r>
        <w:rPr>
          <w:sz w:val="20"/>
          <w:szCs w:val="20"/>
        </w:rPr>
        <w:t xml:space="preserve"> by </w:t>
      </w:r>
      <w:r>
        <w:rPr>
          <w:sz w:val="20"/>
          <w:szCs w:val="20"/>
        </w:rPr>
        <w:fldChar w:fldCharType="begin"/>
      </w:r>
      <w:r w:rsidR="002038BC">
        <w:rPr>
          <w:sz w:val="20"/>
          <w:szCs w:val="20"/>
        </w:rPr>
        <w:instrText xml:space="preserve"> ADDIN ZOTERO_ITEM CSL_CITATION {"citationID":"Tpd72Wd1","properties":{"formattedCitation":"[28]","plainCitation":"[28]","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2038BC" w:rsidRPr="002038BC">
        <w:rPr>
          <w:sz w:val="20"/>
        </w:rPr>
        <w:t>[28]</w:t>
      </w:r>
      <w:r>
        <w:rPr>
          <w:sz w:val="20"/>
          <w:szCs w:val="20"/>
        </w:rPr>
        <w:fldChar w:fldCharType="end"/>
      </w:r>
      <w:r w:rsidRPr="006710F1">
        <w:rPr>
          <w:sz w:val="20"/>
          <w:szCs w:val="20"/>
        </w:rPr>
        <w:t>), while the remaining datasets are from the PROMISE software engineering corpus</w:t>
      </w:r>
      <w:r w:rsidRPr="002038BC">
        <w:rPr>
          <w:rStyle w:val="FootnoteReference"/>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1. PROMISE dataset has 20 static attributes and one dependent variable. for each software project. On the other hand, NASA datasets have different number of attributes for each software project</w:t>
      </w:r>
      <w:proofErr w:type="gramStart"/>
      <w:r>
        <w:rPr>
          <w:sz w:val="20"/>
          <w:szCs w:val="20"/>
        </w:rPr>
        <w:t xml:space="preserve">.  </w:t>
      </w:r>
      <w:proofErr w:type="gramEnd"/>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proofErr w:type="gramStart"/>
      <w:r w:rsidRPr="00156D20">
        <w:rPr>
          <w:sz w:val="20"/>
          <w:szCs w:val="20"/>
        </w:rPr>
        <w:t>.</w:t>
      </w:r>
      <w:r>
        <w:rPr>
          <w:sz w:val="20"/>
          <w:szCs w:val="20"/>
        </w:rPr>
        <w:t xml:space="preserve"> .</w:t>
      </w:r>
      <w:proofErr w:type="gramEnd"/>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p>
    <w:p w14:paraId="530202B8" w14:textId="42190D7E" w:rsidR="003677E2" w:rsidRDefault="003677E2" w:rsidP="008C6FA9">
      <w:pPr>
        <w:autoSpaceDE w:val="0"/>
        <w:autoSpaceDN w:val="0"/>
        <w:adjustRightInd w:val="0"/>
        <w:rPr>
          <w:sz w:val="20"/>
          <w:szCs w:val="20"/>
        </w:rPr>
      </w:pPr>
      <w:r w:rsidRPr="003E512A">
        <w:rPr>
          <w:sz w:val="20"/>
          <w:szCs w:val="20"/>
        </w:rPr>
        <w:t xml:space="preserve">The approach for applying training and testing in the experiments is based on a hold-out strategy in which each dataset is randomly divided into </w:t>
      </w:r>
      <w:r w:rsidR="00701D13">
        <w:rPr>
          <w:sz w:val="20"/>
          <w:szCs w:val="20"/>
        </w:rPr>
        <w:t>7</w:t>
      </w:r>
      <w:r w:rsidRPr="003E512A">
        <w:rPr>
          <w:sz w:val="20"/>
          <w:szCs w:val="20"/>
        </w:rPr>
        <w:t xml:space="preserve">0% for training and </w:t>
      </w:r>
      <w:r w:rsidR="00701D13">
        <w:rPr>
          <w:sz w:val="20"/>
          <w:szCs w:val="20"/>
        </w:rPr>
        <w:t>3</w:t>
      </w:r>
      <w:r w:rsidRPr="003E512A">
        <w:rPr>
          <w:sz w:val="20"/>
          <w:szCs w:val="20"/>
        </w:rPr>
        <w:t>0% for testing</w:t>
      </w:r>
      <w:r w:rsidR="008C6FA9">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8D0506" w14:paraId="72932025" w14:textId="77777777" w:rsidTr="006C7D0C">
        <w:trPr>
          <w:gridAfter w:val="1"/>
          <w:wAfter w:w="111" w:type="dxa"/>
          <w:trHeight w:val="288"/>
        </w:trPr>
        <w:tc>
          <w:tcPr>
            <w:tcW w:w="9628" w:type="dxa"/>
            <w:gridSpan w:val="11"/>
            <w:tcBorders>
              <w:top w:val="nil"/>
              <w:left w:val="nil"/>
              <w:bottom w:val="single" w:sz="12" w:space="0" w:color="auto"/>
              <w:right w:val="nil"/>
            </w:tcBorders>
          </w:tcPr>
          <w:p w14:paraId="6F49075D" w14:textId="77777777" w:rsidR="008D0506" w:rsidRPr="007F6102" w:rsidRDefault="008D0506" w:rsidP="006C7D0C">
            <w:pPr>
              <w:pStyle w:val="Text"/>
              <w:jc w:val="center"/>
              <w:rPr>
                <w:b w:val="0"/>
                <w:bCs w:val="0"/>
                <w:i/>
                <w:lang w:val="en-IN"/>
              </w:rPr>
            </w:pPr>
            <w:r w:rsidRPr="00B72E54">
              <w:t xml:space="preserve">Table 1: </w:t>
            </w:r>
            <w:r w:rsidRPr="00D340A1">
              <w:rPr>
                <w:rFonts w:eastAsia="PMingLiU"/>
                <w:sz w:val="18"/>
                <w:szCs w:val="18"/>
              </w:rPr>
              <w:t xml:space="preserve"> </w:t>
            </w:r>
            <w:r w:rsidRPr="00D340A1">
              <w:rPr>
                <w:rFonts w:eastAsia="PMingLiU"/>
              </w:rPr>
              <w:t xml:space="preserve"> </w:t>
            </w:r>
            <w:proofErr w:type="gramStart"/>
            <w:r w:rsidRPr="007F6102">
              <w:rPr>
                <w:b w:val="0"/>
                <w:bCs w:val="0"/>
                <w:i/>
                <w:lang w:val="en-IN"/>
              </w:rPr>
              <w:t>Datasets</w:t>
            </w:r>
            <w:proofErr w:type="gramEnd"/>
            <w:r w:rsidRPr="007F6102">
              <w:rPr>
                <w:b w:val="0"/>
                <w:bCs w:val="0"/>
                <w:i/>
                <w:lang w:val="en-IN"/>
              </w:rPr>
              <w:t xml:space="preserve"> description.</w:t>
            </w:r>
          </w:p>
          <w:p w14:paraId="5FAC5DB0" w14:textId="77777777" w:rsidR="008D0506" w:rsidRPr="00D340A1" w:rsidRDefault="008D0506" w:rsidP="006C7D0C">
            <w:pPr>
              <w:pStyle w:val="Text"/>
              <w:jc w:val="center"/>
            </w:pPr>
          </w:p>
        </w:tc>
      </w:tr>
      <w:tr w:rsidR="008D0506" w14:paraId="05146977" w14:textId="77777777" w:rsidTr="006C7D0C">
        <w:trPr>
          <w:trHeight w:val="170"/>
        </w:trPr>
        <w:tc>
          <w:tcPr>
            <w:tcW w:w="567" w:type="dxa"/>
            <w:tcBorders>
              <w:top w:val="single" w:sz="12" w:space="0" w:color="auto"/>
              <w:left w:val="nil"/>
              <w:right w:val="nil"/>
            </w:tcBorders>
          </w:tcPr>
          <w:p w14:paraId="11452B46" w14:textId="77777777" w:rsidR="008D0506" w:rsidRPr="00591D24" w:rsidRDefault="008D0506" w:rsidP="006C7D0C">
            <w:pPr>
              <w:pStyle w:val="Text"/>
            </w:pPr>
          </w:p>
        </w:tc>
        <w:tc>
          <w:tcPr>
            <w:tcW w:w="567" w:type="dxa"/>
            <w:tcBorders>
              <w:top w:val="single" w:sz="12" w:space="0" w:color="auto"/>
              <w:left w:val="nil"/>
              <w:right w:val="nil"/>
            </w:tcBorders>
          </w:tcPr>
          <w:p w14:paraId="2599CB69" w14:textId="77777777" w:rsidR="008D0506" w:rsidRPr="00591D24" w:rsidRDefault="008D0506" w:rsidP="006C7D0C">
            <w:pPr>
              <w:pStyle w:val="Text"/>
            </w:pPr>
            <w:r w:rsidRPr="00591D24">
              <w:t>No.</w:t>
            </w:r>
          </w:p>
        </w:tc>
        <w:tc>
          <w:tcPr>
            <w:tcW w:w="1606" w:type="dxa"/>
            <w:gridSpan w:val="2"/>
            <w:tcBorders>
              <w:top w:val="single" w:sz="12" w:space="0" w:color="auto"/>
              <w:left w:val="nil"/>
              <w:right w:val="nil"/>
            </w:tcBorders>
          </w:tcPr>
          <w:p w14:paraId="181D50B7" w14:textId="77777777" w:rsidR="008D0506" w:rsidRPr="00591D24" w:rsidRDefault="008D0506" w:rsidP="006C7D0C">
            <w:pPr>
              <w:pStyle w:val="Text"/>
            </w:pPr>
            <w:r w:rsidRPr="00591D24">
              <w:t>Project</w:t>
            </w:r>
          </w:p>
        </w:tc>
        <w:tc>
          <w:tcPr>
            <w:tcW w:w="1171" w:type="dxa"/>
            <w:gridSpan w:val="2"/>
            <w:tcBorders>
              <w:top w:val="single" w:sz="12" w:space="0" w:color="auto"/>
              <w:left w:val="nil"/>
              <w:right w:val="nil"/>
            </w:tcBorders>
          </w:tcPr>
          <w:p w14:paraId="37AE4097" w14:textId="77777777" w:rsidR="008D0506" w:rsidRDefault="008D0506" w:rsidP="006C7D0C">
            <w:pPr>
              <w:pStyle w:val="Text"/>
            </w:pPr>
            <w:r>
              <w:t xml:space="preserve">Language </w:t>
            </w:r>
          </w:p>
        </w:tc>
        <w:tc>
          <w:tcPr>
            <w:tcW w:w="1021" w:type="dxa"/>
            <w:tcBorders>
              <w:top w:val="single" w:sz="12" w:space="0" w:color="auto"/>
              <w:left w:val="nil"/>
              <w:right w:val="nil"/>
            </w:tcBorders>
          </w:tcPr>
          <w:p w14:paraId="32F0BEF7" w14:textId="77777777" w:rsidR="008D0506" w:rsidRPr="001B1EF6" w:rsidRDefault="008D0506" w:rsidP="006C7D0C">
            <w:pPr>
              <w:pStyle w:val="Text"/>
            </w:pPr>
            <w:r>
              <w:t>F</w:t>
            </w:r>
            <w:r w:rsidRPr="001B1EF6">
              <w:t>eatures</w:t>
            </w:r>
          </w:p>
        </w:tc>
        <w:tc>
          <w:tcPr>
            <w:tcW w:w="1122" w:type="dxa"/>
            <w:tcBorders>
              <w:top w:val="single" w:sz="12" w:space="0" w:color="auto"/>
              <w:left w:val="nil"/>
              <w:right w:val="nil"/>
            </w:tcBorders>
          </w:tcPr>
          <w:p w14:paraId="58DAE8F7" w14:textId="77777777" w:rsidR="008D0506" w:rsidRPr="001B1EF6" w:rsidRDefault="008D0506" w:rsidP="006C7D0C">
            <w:pPr>
              <w:pStyle w:val="Text"/>
            </w:pPr>
            <w:r>
              <w:t>I</w:t>
            </w:r>
            <w:r w:rsidRPr="001B1EF6">
              <w:t>nstances</w:t>
            </w:r>
          </w:p>
        </w:tc>
        <w:tc>
          <w:tcPr>
            <w:tcW w:w="1044" w:type="dxa"/>
            <w:tcBorders>
              <w:top w:val="single" w:sz="12" w:space="0" w:color="auto"/>
              <w:left w:val="nil"/>
              <w:right w:val="nil"/>
            </w:tcBorders>
          </w:tcPr>
          <w:p w14:paraId="61282066" w14:textId="77777777" w:rsidR="008D0506" w:rsidRPr="001B1EF6" w:rsidRDefault="008D0506" w:rsidP="006C7D0C">
            <w:pPr>
              <w:pStyle w:val="Text"/>
            </w:pPr>
            <w:r w:rsidRPr="001B1EF6">
              <w:t>Defect</w:t>
            </w:r>
            <w:r>
              <w:t xml:space="preserve">s </w:t>
            </w:r>
          </w:p>
        </w:tc>
        <w:tc>
          <w:tcPr>
            <w:tcW w:w="1360" w:type="dxa"/>
            <w:tcBorders>
              <w:top w:val="single" w:sz="12" w:space="0" w:color="auto"/>
              <w:left w:val="nil"/>
              <w:right w:val="nil"/>
            </w:tcBorders>
          </w:tcPr>
          <w:p w14:paraId="5B6FCCA2" w14:textId="77777777" w:rsidR="008D0506" w:rsidRPr="001B1EF6" w:rsidRDefault="008D0506" w:rsidP="006C7D0C">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6B0A4C0C" w14:textId="77777777" w:rsidR="008D0506" w:rsidRPr="001B1EF6" w:rsidRDefault="008D0506" w:rsidP="006C7D0C">
            <w:pPr>
              <w:pStyle w:val="Text"/>
            </w:pPr>
            <w:r w:rsidRPr="001B1EF6">
              <w:t>Defe</w:t>
            </w:r>
            <w:r>
              <w:t xml:space="preserve">ct </w:t>
            </w:r>
            <w:r w:rsidRPr="001B1EF6">
              <w:t xml:space="preserve">ratio </w:t>
            </w:r>
          </w:p>
        </w:tc>
      </w:tr>
      <w:tr w:rsidR="008D0506" w14:paraId="672BF009" w14:textId="77777777" w:rsidTr="006C7D0C">
        <w:trPr>
          <w:trHeight w:val="170"/>
        </w:trPr>
        <w:tc>
          <w:tcPr>
            <w:tcW w:w="567" w:type="dxa"/>
            <w:vMerge w:val="restart"/>
            <w:tcBorders>
              <w:left w:val="nil"/>
              <w:right w:val="nil"/>
            </w:tcBorders>
            <w:textDirection w:val="btLr"/>
          </w:tcPr>
          <w:p w14:paraId="7B1EAC81"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62CCCC7E"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65CDF2E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ant-1.7</w:t>
            </w:r>
          </w:p>
        </w:tc>
        <w:tc>
          <w:tcPr>
            <w:tcW w:w="1162" w:type="dxa"/>
            <w:tcBorders>
              <w:left w:val="nil"/>
              <w:bottom w:val="nil"/>
              <w:right w:val="nil"/>
            </w:tcBorders>
          </w:tcPr>
          <w:p w14:paraId="28EBC4A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77E350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68E237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745</w:t>
            </w:r>
          </w:p>
        </w:tc>
        <w:tc>
          <w:tcPr>
            <w:tcW w:w="1044" w:type="dxa"/>
            <w:tcBorders>
              <w:left w:val="nil"/>
              <w:bottom w:val="nil"/>
              <w:right w:val="nil"/>
            </w:tcBorders>
          </w:tcPr>
          <w:p w14:paraId="75F3BB2F"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166</w:t>
            </w:r>
          </w:p>
        </w:tc>
        <w:tc>
          <w:tcPr>
            <w:tcW w:w="1360" w:type="dxa"/>
            <w:tcBorders>
              <w:left w:val="nil"/>
              <w:bottom w:val="nil"/>
              <w:right w:val="nil"/>
            </w:tcBorders>
          </w:tcPr>
          <w:p w14:paraId="2260F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579</w:t>
            </w:r>
          </w:p>
        </w:tc>
        <w:tc>
          <w:tcPr>
            <w:tcW w:w="1281" w:type="dxa"/>
            <w:gridSpan w:val="2"/>
            <w:tcBorders>
              <w:left w:val="nil"/>
              <w:bottom w:val="nil"/>
              <w:right w:val="nil"/>
            </w:tcBorders>
          </w:tcPr>
          <w:p w14:paraId="7E2EDE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22.3</w:t>
            </w:r>
          </w:p>
        </w:tc>
      </w:tr>
      <w:tr w:rsidR="008D0506" w14:paraId="34B35406" w14:textId="77777777" w:rsidTr="006C7D0C">
        <w:trPr>
          <w:trHeight w:val="170"/>
        </w:trPr>
        <w:tc>
          <w:tcPr>
            <w:tcW w:w="567" w:type="dxa"/>
            <w:vMerge/>
            <w:tcBorders>
              <w:left w:val="nil"/>
              <w:right w:val="nil"/>
            </w:tcBorders>
          </w:tcPr>
          <w:p w14:paraId="1BA4688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49F18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8C3D1F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3B5B99B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4260F20"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1F173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965</w:t>
            </w:r>
          </w:p>
        </w:tc>
        <w:tc>
          <w:tcPr>
            <w:tcW w:w="1044" w:type="dxa"/>
            <w:tcBorders>
              <w:top w:val="nil"/>
              <w:left w:val="nil"/>
              <w:bottom w:val="nil"/>
              <w:right w:val="nil"/>
            </w:tcBorders>
          </w:tcPr>
          <w:p w14:paraId="5AC98119"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188</w:t>
            </w:r>
          </w:p>
        </w:tc>
        <w:tc>
          <w:tcPr>
            <w:tcW w:w="1360" w:type="dxa"/>
            <w:tcBorders>
              <w:top w:val="nil"/>
              <w:left w:val="nil"/>
              <w:bottom w:val="nil"/>
              <w:right w:val="nil"/>
            </w:tcBorders>
          </w:tcPr>
          <w:p w14:paraId="7F6A952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777</w:t>
            </w:r>
          </w:p>
        </w:tc>
        <w:tc>
          <w:tcPr>
            <w:tcW w:w="1281" w:type="dxa"/>
            <w:gridSpan w:val="2"/>
            <w:tcBorders>
              <w:top w:val="nil"/>
              <w:left w:val="nil"/>
              <w:bottom w:val="nil"/>
              <w:right w:val="nil"/>
            </w:tcBorders>
          </w:tcPr>
          <w:p w14:paraId="36E9717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19.5</w:t>
            </w:r>
          </w:p>
        </w:tc>
      </w:tr>
      <w:tr w:rsidR="008D0506" w14:paraId="7E52DFA7" w14:textId="77777777" w:rsidTr="006C7D0C">
        <w:trPr>
          <w:trHeight w:val="170"/>
        </w:trPr>
        <w:tc>
          <w:tcPr>
            <w:tcW w:w="567" w:type="dxa"/>
            <w:vMerge/>
            <w:tcBorders>
              <w:left w:val="nil"/>
              <w:right w:val="nil"/>
            </w:tcBorders>
          </w:tcPr>
          <w:p w14:paraId="5EAB49F0"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C405B45"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7BFA5329"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4D5537B7"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9475001"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D51F1E"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352</w:t>
            </w:r>
          </w:p>
        </w:tc>
        <w:tc>
          <w:tcPr>
            <w:tcW w:w="1044" w:type="dxa"/>
            <w:tcBorders>
              <w:top w:val="nil"/>
              <w:left w:val="nil"/>
              <w:bottom w:val="nil"/>
              <w:right w:val="nil"/>
            </w:tcBorders>
          </w:tcPr>
          <w:p w14:paraId="4E1772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40</w:t>
            </w:r>
          </w:p>
        </w:tc>
        <w:tc>
          <w:tcPr>
            <w:tcW w:w="1360" w:type="dxa"/>
            <w:tcBorders>
              <w:top w:val="nil"/>
              <w:left w:val="nil"/>
              <w:bottom w:val="nil"/>
              <w:right w:val="nil"/>
            </w:tcBorders>
          </w:tcPr>
          <w:p w14:paraId="749CF9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312</w:t>
            </w:r>
          </w:p>
        </w:tc>
        <w:tc>
          <w:tcPr>
            <w:tcW w:w="1281" w:type="dxa"/>
            <w:gridSpan w:val="2"/>
            <w:tcBorders>
              <w:top w:val="nil"/>
              <w:left w:val="nil"/>
              <w:bottom w:val="nil"/>
              <w:right w:val="nil"/>
            </w:tcBorders>
          </w:tcPr>
          <w:p w14:paraId="452D84F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11.4</w:t>
            </w:r>
          </w:p>
        </w:tc>
      </w:tr>
      <w:tr w:rsidR="008D0506" w14:paraId="0D698D73" w14:textId="77777777" w:rsidTr="006C7D0C">
        <w:trPr>
          <w:trHeight w:val="170"/>
        </w:trPr>
        <w:tc>
          <w:tcPr>
            <w:tcW w:w="567" w:type="dxa"/>
            <w:vMerge/>
            <w:tcBorders>
              <w:left w:val="nil"/>
              <w:right w:val="nil"/>
            </w:tcBorders>
          </w:tcPr>
          <w:p w14:paraId="4C5B076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B37A61A"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00EC095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7A2E220B"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56DCF3F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88F6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492</w:t>
            </w:r>
          </w:p>
        </w:tc>
        <w:tc>
          <w:tcPr>
            <w:tcW w:w="1044" w:type="dxa"/>
            <w:tcBorders>
              <w:top w:val="nil"/>
              <w:left w:val="nil"/>
              <w:bottom w:val="nil"/>
              <w:right w:val="nil"/>
            </w:tcBorders>
          </w:tcPr>
          <w:p w14:paraId="22719BD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11</w:t>
            </w:r>
          </w:p>
        </w:tc>
        <w:tc>
          <w:tcPr>
            <w:tcW w:w="1360" w:type="dxa"/>
            <w:tcBorders>
              <w:top w:val="nil"/>
              <w:left w:val="nil"/>
              <w:bottom w:val="nil"/>
              <w:right w:val="nil"/>
            </w:tcBorders>
          </w:tcPr>
          <w:p w14:paraId="7B73B6B4"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481</w:t>
            </w:r>
          </w:p>
        </w:tc>
        <w:tc>
          <w:tcPr>
            <w:tcW w:w="1281" w:type="dxa"/>
            <w:gridSpan w:val="2"/>
            <w:tcBorders>
              <w:top w:val="nil"/>
              <w:left w:val="nil"/>
              <w:bottom w:val="nil"/>
              <w:right w:val="nil"/>
            </w:tcBorders>
          </w:tcPr>
          <w:p w14:paraId="21351B6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2.2</w:t>
            </w:r>
          </w:p>
        </w:tc>
      </w:tr>
      <w:tr w:rsidR="008D0506" w14:paraId="7A0EEC6A" w14:textId="77777777" w:rsidTr="006C7D0C">
        <w:trPr>
          <w:trHeight w:val="170"/>
        </w:trPr>
        <w:tc>
          <w:tcPr>
            <w:tcW w:w="567" w:type="dxa"/>
            <w:vMerge/>
            <w:tcBorders>
              <w:left w:val="nil"/>
              <w:right w:val="nil"/>
            </w:tcBorders>
          </w:tcPr>
          <w:p w14:paraId="25642362"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DAE3FB2"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0CE4203"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162" w:type="dxa"/>
            <w:tcBorders>
              <w:top w:val="nil"/>
              <w:left w:val="nil"/>
              <w:bottom w:val="nil"/>
              <w:right w:val="nil"/>
            </w:tcBorders>
          </w:tcPr>
          <w:p w14:paraId="33C76FB1"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514A3DC"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3DED82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205</w:t>
            </w:r>
          </w:p>
        </w:tc>
        <w:tc>
          <w:tcPr>
            <w:tcW w:w="1044" w:type="dxa"/>
            <w:tcBorders>
              <w:top w:val="nil"/>
              <w:left w:val="nil"/>
              <w:bottom w:val="nil"/>
              <w:right w:val="nil"/>
            </w:tcBorders>
          </w:tcPr>
          <w:p w14:paraId="1716667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189</w:t>
            </w:r>
          </w:p>
        </w:tc>
        <w:tc>
          <w:tcPr>
            <w:tcW w:w="1360" w:type="dxa"/>
            <w:tcBorders>
              <w:top w:val="nil"/>
              <w:left w:val="nil"/>
              <w:bottom w:val="nil"/>
              <w:right w:val="nil"/>
            </w:tcBorders>
          </w:tcPr>
          <w:p w14:paraId="5164F1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w:t>
            </w:r>
          </w:p>
        </w:tc>
        <w:tc>
          <w:tcPr>
            <w:tcW w:w="1281" w:type="dxa"/>
            <w:gridSpan w:val="2"/>
            <w:tcBorders>
              <w:top w:val="nil"/>
              <w:left w:val="nil"/>
              <w:bottom w:val="nil"/>
              <w:right w:val="nil"/>
            </w:tcBorders>
          </w:tcPr>
          <w:p w14:paraId="28A26BD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92.2</w:t>
            </w:r>
          </w:p>
        </w:tc>
      </w:tr>
      <w:tr w:rsidR="008D0506" w14:paraId="4BD427BD" w14:textId="77777777" w:rsidTr="006C7D0C">
        <w:trPr>
          <w:trHeight w:val="170"/>
        </w:trPr>
        <w:tc>
          <w:tcPr>
            <w:tcW w:w="567" w:type="dxa"/>
            <w:vMerge/>
            <w:tcBorders>
              <w:left w:val="nil"/>
              <w:right w:val="nil"/>
            </w:tcBorders>
          </w:tcPr>
          <w:p w14:paraId="2990A74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D6D2F1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50B58F2E"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162" w:type="dxa"/>
            <w:tcBorders>
              <w:top w:val="nil"/>
              <w:left w:val="nil"/>
              <w:bottom w:val="nil"/>
              <w:right w:val="nil"/>
            </w:tcBorders>
          </w:tcPr>
          <w:p w14:paraId="6042A629"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7ED538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6AB2E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340</w:t>
            </w:r>
          </w:p>
        </w:tc>
        <w:tc>
          <w:tcPr>
            <w:tcW w:w="1044" w:type="dxa"/>
            <w:tcBorders>
              <w:top w:val="nil"/>
              <w:left w:val="nil"/>
              <w:bottom w:val="nil"/>
              <w:right w:val="nil"/>
            </w:tcBorders>
          </w:tcPr>
          <w:p w14:paraId="50183C9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203</w:t>
            </w:r>
          </w:p>
        </w:tc>
        <w:tc>
          <w:tcPr>
            <w:tcW w:w="1360" w:type="dxa"/>
            <w:tcBorders>
              <w:top w:val="nil"/>
              <w:left w:val="nil"/>
              <w:bottom w:val="nil"/>
              <w:right w:val="nil"/>
            </w:tcBorders>
          </w:tcPr>
          <w:p w14:paraId="4CD9FD9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137</w:t>
            </w:r>
          </w:p>
        </w:tc>
        <w:tc>
          <w:tcPr>
            <w:tcW w:w="1281" w:type="dxa"/>
            <w:gridSpan w:val="2"/>
            <w:tcBorders>
              <w:top w:val="nil"/>
              <w:left w:val="nil"/>
              <w:bottom w:val="nil"/>
              <w:right w:val="nil"/>
            </w:tcBorders>
          </w:tcPr>
          <w:p w14:paraId="61E290A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59.7</w:t>
            </w:r>
          </w:p>
        </w:tc>
      </w:tr>
      <w:tr w:rsidR="008D0506" w14:paraId="316EE871" w14:textId="77777777" w:rsidTr="006C7D0C">
        <w:trPr>
          <w:trHeight w:val="170"/>
        </w:trPr>
        <w:tc>
          <w:tcPr>
            <w:tcW w:w="567" w:type="dxa"/>
            <w:vMerge/>
            <w:tcBorders>
              <w:left w:val="nil"/>
              <w:right w:val="nil"/>
            </w:tcBorders>
          </w:tcPr>
          <w:p w14:paraId="25056C08"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C0E37BC"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287D166B"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162" w:type="dxa"/>
            <w:tcBorders>
              <w:top w:val="nil"/>
              <w:left w:val="nil"/>
              <w:bottom w:val="nil"/>
              <w:right w:val="nil"/>
            </w:tcBorders>
          </w:tcPr>
          <w:p w14:paraId="61D1C8A8"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80BC14D"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60392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442</w:t>
            </w:r>
          </w:p>
        </w:tc>
        <w:tc>
          <w:tcPr>
            <w:tcW w:w="1044" w:type="dxa"/>
            <w:tcBorders>
              <w:top w:val="nil"/>
              <w:left w:val="nil"/>
              <w:bottom w:val="nil"/>
              <w:right w:val="nil"/>
            </w:tcBorders>
          </w:tcPr>
          <w:p w14:paraId="52263E1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281</w:t>
            </w:r>
          </w:p>
        </w:tc>
        <w:tc>
          <w:tcPr>
            <w:tcW w:w="1360" w:type="dxa"/>
            <w:tcBorders>
              <w:top w:val="nil"/>
              <w:left w:val="nil"/>
              <w:bottom w:val="nil"/>
              <w:right w:val="nil"/>
            </w:tcBorders>
          </w:tcPr>
          <w:p w14:paraId="2027EFD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161</w:t>
            </w:r>
          </w:p>
        </w:tc>
        <w:tc>
          <w:tcPr>
            <w:tcW w:w="1281" w:type="dxa"/>
            <w:gridSpan w:val="2"/>
            <w:tcBorders>
              <w:top w:val="nil"/>
              <w:left w:val="nil"/>
              <w:bottom w:val="nil"/>
              <w:right w:val="nil"/>
            </w:tcBorders>
          </w:tcPr>
          <w:p w14:paraId="3728C088"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63.6</w:t>
            </w:r>
          </w:p>
        </w:tc>
      </w:tr>
      <w:tr w:rsidR="008D0506" w14:paraId="42B4E023" w14:textId="77777777" w:rsidTr="006C7D0C">
        <w:trPr>
          <w:trHeight w:val="170"/>
        </w:trPr>
        <w:tc>
          <w:tcPr>
            <w:tcW w:w="567" w:type="dxa"/>
            <w:vMerge/>
            <w:tcBorders>
              <w:left w:val="nil"/>
              <w:right w:val="nil"/>
            </w:tcBorders>
          </w:tcPr>
          <w:p w14:paraId="06D7F20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56C81C9"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4EBBB8F0" w14:textId="77777777" w:rsidR="008D0506" w:rsidRPr="00591D24" w:rsidRDefault="008D0506" w:rsidP="006C7D0C">
            <w:pPr>
              <w:jc w:val="left"/>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162" w:type="dxa"/>
            <w:tcBorders>
              <w:top w:val="nil"/>
              <w:left w:val="nil"/>
              <w:bottom w:val="nil"/>
              <w:right w:val="nil"/>
            </w:tcBorders>
          </w:tcPr>
          <w:p w14:paraId="12B29C84"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92B38CF"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w:t>
            </w:r>
            <w:r>
              <w:rPr>
                <w:rFonts w:ascii="Times New Roman" w:hAnsi="Times New Roman" w:cs="Times New Roman"/>
                <w:sz w:val="20"/>
                <w:szCs w:val="20"/>
              </w:rPr>
              <w:t>0</w:t>
            </w:r>
          </w:p>
        </w:tc>
        <w:tc>
          <w:tcPr>
            <w:tcW w:w="1122" w:type="dxa"/>
            <w:tcBorders>
              <w:top w:val="nil"/>
              <w:left w:val="nil"/>
              <w:bottom w:val="nil"/>
              <w:right w:val="nil"/>
            </w:tcBorders>
          </w:tcPr>
          <w:p w14:paraId="3A2F5AA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858</w:t>
            </w:r>
          </w:p>
        </w:tc>
        <w:tc>
          <w:tcPr>
            <w:tcW w:w="1044" w:type="dxa"/>
            <w:tcBorders>
              <w:top w:val="nil"/>
              <w:left w:val="nil"/>
              <w:bottom w:val="nil"/>
              <w:right w:val="nil"/>
            </w:tcBorders>
          </w:tcPr>
          <w:p w14:paraId="45B4AEE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77</w:t>
            </w:r>
          </w:p>
        </w:tc>
        <w:tc>
          <w:tcPr>
            <w:tcW w:w="1360" w:type="dxa"/>
            <w:tcBorders>
              <w:top w:val="nil"/>
              <w:left w:val="nil"/>
              <w:bottom w:val="nil"/>
              <w:right w:val="nil"/>
            </w:tcBorders>
          </w:tcPr>
          <w:p w14:paraId="3FA59FC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781</w:t>
            </w:r>
          </w:p>
        </w:tc>
        <w:tc>
          <w:tcPr>
            <w:tcW w:w="1281" w:type="dxa"/>
            <w:gridSpan w:val="2"/>
            <w:tcBorders>
              <w:top w:val="nil"/>
              <w:left w:val="nil"/>
              <w:bottom w:val="nil"/>
              <w:right w:val="nil"/>
            </w:tcBorders>
          </w:tcPr>
          <w:p w14:paraId="4FEFEF1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9</w:t>
            </w:r>
          </w:p>
        </w:tc>
      </w:tr>
      <w:tr w:rsidR="008D0506" w14:paraId="434CD329" w14:textId="77777777" w:rsidTr="006C7D0C">
        <w:trPr>
          <w:trHeight w:val="170"/>
        </w:trPr>
        <w:tc>
          <w:tcPr>
            <w:tcW w:w="567" w:type="dxa"/>
            <w:vMerge/>
            <w:tcBorders>
              <w:left w:val="nil"/>
              <w:right w:val="nil"/>
            </w:tcBorders>
          </w:tcPr>
          <w:p w14:paraId="300765D3"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A1197"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16E1A1B4"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162" w:type="dxa"/>
            <w:tcBorders>
              <w:top w:val="nil"/>
              <w:left w:val="nil"/>
              <w:bottom w:val="nil"/>
              <w:right w:val="nil"/>
            </w:tcBorders>
          </w:tcPr>
          <w:p w14:paraId="690533AE"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79C8A62"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B7581D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885</w:t>
            </w:r>
          </w:p>
        </w:tc>
        <w:tc>
          <w:tcPr>
            <w:tcW w:w="1044" w:type="dxa"/>
            <w:tcBorders>
              <w:top w:val="nil"/>
              <w:left w:val="nil"/>
              <w:bottom w:val="nil"/>
              <w:right w:val="nil"/>
            </w:tcBorders>
          </w:tcPr>
          <w:p w14:paraId="0603878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411</w:t>
            </w:r>
          </w:p>
        </w:tc>
        <w:tc>
          <w:tcPr>
            <w:tcW w:w="1360" w:type="dxa"/>
            <w:tcBorders>
              <w:top w:val="nil"/>
              <w:left w:val="nil"/>
              <w:bottom w:val="nil"/>
              <w:right w:val="nil"/>
            </w:tcBorders>
          </w:tcPr>
          <w:p w14:paraId="50720447"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474</w:t>
            </w:r>
          </w:p>
        </w:tc>
        <w:tc>
          <w:tcPr>
            <w:tcW w:w="1281" w:type="dxa"/>
            <w:gridSpan w:val="2"/>
            <w:tcBorders>
              <w:top w:val="nil"/>
              <w:left w:val="nil"/>
              <w:bottom w:val="nil"/>
              <w:right w:val="nil"/>
            </w:tcBorders>
          </w:tcPr>
          <w:p w14:paraId="411AFC4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46.4</w:t>
            </w:r>
          </w:p>
        </w:tc>
      </w:tr>
      <w:tr w:rsidR="008D0506" w14:paraId="40CDD4A4" w14:textId="77777777" w:rsidTr="006C7D0C">
        <w:trPr>
          <w:trHeight w:val="170"/>
        </w:trPr>
        <w:tc>
          <w:tcPr>
            <w:tcW w:w="567" w:type="dxa"/>
            <w:vMerge/>
            <w:tcBorders>
              <w:left w:val="nil"/>
              <w:right w:val="nil"/>
            </w:tcBorders>
          </w:tcPr>
          <w:p w14:paraId="754D9B8A"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D55008F" w14:textId="77777777" w:rsidR="008D0506" w:rsidRPr="00591D24" w:rsidRDefault="008D0506" w:rsidP="006C7D0C">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01033882" w14:textId="77777777" w:rsidR="008D0506" w:rsidRPr="00591D24" w:rsidRDefault="008D0506" w:rsidP="006C7D0C">
            <w:pPr>
              <w:jc w:val="left"/>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162" w:type="dxa"/>
            <w:tcBorders>
              <w:top w:val="nil"/>
              <w:left w:val="nil"/>
              <w:bottom w:val="nil"/>
              <w:right w:val="nil"/>
            </w:tcBorders>
          </w:tcPr>
          <w:p w14:paraId="739B7C6F" w14:textId="77777777" w:rsidR="008D0506" w:rsidRPr="00591D24" w:rsidRDefault="008D0506" w:rsidP="006C7D0C">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F01AAC8" w14:textId="77777777" w:rsidR="008D0506" w:rsidRPr="00591D24" w:rsidRDefault="008D0506" w:rsidP="006C7D0C">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E0194CB"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588</w:t>
            </w:r>
          </w:p>
        </w:tc>
        <w:tc>
          <w:tcPr>
            <w:tcW w:w="1044" w:type="dxa"/>
            <w:tcBorders>
              <w:top w:val="nil"/>
              <w:left w:val="nil"/>
              <w:bottom w:val="nil"/>
              <w:right w:val="nil"/>
            </w:tcBorders>
          </w:tcPr>
          <w:p w14:paraId="4DB61D4A"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437</w:t>
            </w:r>
          </w:p>
        </w:tc>
        <w:tc>
          <w:tcPr>
            <w:tcW w:w="1360" w:type="dxa"/>
            <w:tcBorders>
              <w:top w:val="nil"/>
              <w:left w:val="nil"/>
              <w:bottom w:val="nil"/>
              <w:right w:val="nil"/>
            </w:tcBorders>
          </w:tcPr>
          <w:p w14:paraId="5E8E8F4D"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151</w:t>
            </w:r>
          </w:p>
        </w:tc>
        <w:tc>
          <w:tcPr>
            <w:tcW w:w="1281" w:type="dxa"/>
            <w:gridSpan w:val="2"/>
            <w:tcBorders>
              <w:top w:val="nil"/>
              <w:left w:val="nil"/>
              <w:bottom w:val="nil"/>
              <w:right w:val="nil"/>
            </w:tcBorders>
          </w:tcPr>
          <w:p w14:paraId="1E1C5AA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74.3</w:t>
            </w:r>
          </w:p>
        </w:tc>
      </w:tr>
      <w:tr w:rsidR="008D0506" w14:paraId="29CCBF08" w14:textId="77777777" w:rsidTr="006C7D0C">
        <w:trPr>
          <w:trHeight w:val="170"/>
        </w:trPr>
        <w:tc>
          <w:tcPr>
            <w:tcW w:w="567" w:type="dxa"/>
            <w:vMerge w:val="restart"/>
            <w:tcBorders>
              <w:top w:val="single" w:sz="4" w:space="0" w:color="auto"/>
              <w:left w:val="nil"/>
              <w:right w:val="nil"/>
            </w:tcBorders>
            <w:textDirection w:val="btLr"/>
          </w:tcPr>
          <w:p w14:paraId="33635E9C" w14:textId="77777777" w:rsidR="008D0506" w:rsidRPr="00591D24" w:rsidRDefault="008D0506" w:rsidP="006C7D0C">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06316802"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D11</w:t>
            </w:r>
          </w:p>
        </w:tc>
        <w:tc>
          <w:tcPr>
            <w:tcW w:w="1285" w:type="dxa"/>
            <w:gridSpan w:val="2"/>
            <w:tcBorders>
              <w:top w:val="single" w:sz="4" w:space="0" w:color="auto"/>
              <w:left w:val="nil"/>
              <w:bottom w:val="nil"/>
              <w:right w:val="nil"/>
            </w:tcBorders>
          </w:tcPr>
          <w:p w14:paraId="306FC65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4B1867CC"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0252CA7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3D2CEF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7FEEA4E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013A0B7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2AD789C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8D0506" w14:paraId="4AA5DDAA" w14:textId="77777777" w:rsidTr="006C7D0C">
        <w:trPr>
          <w:trHeight w:val="170"/>
        </w:trPr>
        <w:tc>
          <w:tcPr>
            <w:tcW w:w="567" w:type="dxa"/>
            <w:vMerge/>
            <w:tcBorders>
              <w:left w:val="nil"/>
              <w:right w:val="nil"/>
            </w:tcBorders>
          </w:tcPr>
          <w:p w14:paraId="2EC955E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CF2809C"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D12</w:t>
            </w:r>
          </w:p>
        </w:tc>
        <w:tc>
          <w:tcPr>
            <w:tcW w:w="1285" w:type="dxa"/>
            <w:gridSpan w:val="2"/>
            <w:tcBorders>
              <w:top w:val="nil"/>
              <w:left w:val="nil"/>
              <w:bottom w:val="nil"/>
              <w:right w:val="nil"/>
            </w:tcBorders>
          </w:tcPr>
          <w:p w14:paraId="7E3CCD8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7DA4B496"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2B0DFE5"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68A22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3C544EC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095E123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78ED82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8D0506" w14:paraId="247D5C0D" w14:textId="77777777" w:rsidTr="006C7D0C">
        <w:trPr>
          <w:trHeight w:val="170"/>
        </w:trPr>
        <w:tc>
          <w:tcPr>
            <w:tcW w:w="567" w:type="dxa"/>
            <w:vMerge/>
            <w:tcBorders>
              <w:left w:val="nil"/>
              <w:right w:val="nil"/>
            </w:tcBorders>
          </w:tcPr>
          <w:p w14:paraId="5835AD1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E3DCECE"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D13</w:t>
            </w:r>
          </w:p>
        </w:tc>
        <w:tc>
          <w:tcPr>
            <w:tcW w:w="1285" w:type="dxa"/>
            <w:gridSpan w:val="2"/>
            <w:tcBorders>
              <w:top w:val="nil"/>
              <w:left w:val="nil"/>
              <w:bottom w:val="nil"/>
              <w:right w:val="nil"/>
            </w:tcBorders>
          </w:tcPr>
          <w:p w14:paraId="443375F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540BF3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FF3CBC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66DD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659DC52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70A1D80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0BE9D42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8D0506" w14:paraId="4E5F9A37" w14:textId="77777777" w:rsidTr="006C7D0C">
        <w:trPr>
          <w:trHeight w:val="170"/>
        </w:trPr>
        <w:tc>
          <w:tcPr>
            <w:tcW w:w="567" w:type="dxa"/>
            <w:vMerge/>
            <w:tcBorders>
              <w:left w:val="nil"/>
              <w:right w:val="nil"/>
            </w:tcBorders>
          </w:tcPr>
          <w:p w14:paraId="78411DC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218C2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230A9B0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68EADDF8" w14:textId="77777777" w:rsidR="008D0506" w:rsidRPr="001D38B5"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15525F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141E7ED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70F3BEB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51E935F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7AC7644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8D0506" w14:paraId="22EC339E" w14:textId="77777777" w:rsidTr="006C7D0C">
        <w:trPr>
          <w:trHeight w:val="170"/>
        </w:trPr>
        <w:tc>
          <w:tcPr>
            <w:tcW w:w="567" w:type="dxa"/>
            <w:vMerge/>
            <w:tcBorders>
              <w:left w:val="nil"/>
              <w:right w:val="nil"/>
            </w:tcBorders>
          </w:tcPr>
          <w:p w14:paraId="44AC0B51"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73B0C61"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4F56929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4741C0C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408CA48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6E907E8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3853A0D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7B4E4C2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05CCF55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8D0506" w14:paraId="3E8B6732" w14:textId="77777777" w:rsidTr="006C7D0C">
        <w:trPr>
          <w:trHeight w:val="170"/>
        </w:trPr>
        <w:tc>
          <w:tcPr>
            <w:tcW w:w="567" w:type="dxa"/>
            <w:vMerge/>
            <w:tcBorders>
              <w:left w:val="nil"/>
              <w:right w:val="nil"/>
            </w:tcBorders>
          </w:tcPr>
          <w:p w14:paraId="5A84EC4B"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869E66B"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51B9634C"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50233EF0"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3325F5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E808A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545BF6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7050D3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47D7D82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8D0506" w14:paraId="50FCC3F7" w14:textId="77777777" w:rsidTr="006C7D0C">
        <w:trPr>
          <w:trHeight w:val="170"/>
        </w:trPr>
        <w:tc>
          <w:tcPr>
            <w:tcW w:w="567" w:type="dxa"/>
            <w:vMerge/>
            <w:tcBorders>
              <w:left w:val="nil"/>
              <w:right w:val="nil"/>
            </w:tcBorders>
          </w:tcPr>
          <w:p w14:paraId="0502B0A6"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533F8EB8"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48530E7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355E10F1"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4BCCC1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9EF30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3831FD9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70D9DD3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7107BD7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8D0506" w14:paraId="691CF589" w14:textId="77777777" w:rsidTr="006C7D0C">
        <w:trPr>
          <w:trHeight w:val="170"/>
        </w:trPr>
        <w:tc>
          <w:tcPr>
            <w:tcW w:w="567" w:type="dxa"/>
            <w:vMerge/>
            <w:tcBorders>
              <w:left w:val="nil"/>
              <w:right w:val="nil"/>
            </w:tcBorders>
          </w:tcPr>
          <w:p w14:paraId="0BF6C20F"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47F7F6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7A4891D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4D0F36F3"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5BBBE65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527F635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C12664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68EBA18A"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32A117DB"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8D0506" w14:paraId="3755CC0E" w14:textId="77777777" w:rsidTr="006C7D0C">
        <w:trPr>
          <w:trHeight w:val="170"/>
        </w:trPr>
        <w:tc>
          <w:tcPr>
            <w:tcW w:w="567" w:type="dxa"/>
            <w:vMerge/>
            <w:tcBorders>
              <w:left w:val="nil"/>
              <w:right w:val="nil"/>
            </w:tcBorders>
          </w:tcPr>
          <w:p w14:paraId="170485D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38ECF90"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38BD8DF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5AFC47F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1B60FB7D"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729CA57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7E843212"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3081E223"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01CD2D76"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8D0506" w14:paraId="3C13733B" w14:textId="77777777" w:rsidTr="006C7D0C">
        <w:trPr>
          <w:trHeight w:val="170"/>
        </w:trPr>
        <w:tc>
          <w:tcPr>
            <w:tcW w:w="567" w:type="dxa"/>
            <w:vMerge/>
            <w:tcBorders>
              <w:left w:val="nil"/>
              <w:right w:val="nil"/>
            </w:tcBorders>
          </w:tcPr>
          <w:p w14:paraId="7181F3CD"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172F197"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1AAF9E8"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27422122" w14:textId="77777777" w:rsidR="008D0506" w:rsidRPr="00591D24" w:rsidRDefault="008D0506" w:rsidP="006C7D0C">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EFDE5C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5D63CCC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58B3691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75D4B601"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7C574C34"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8D0506" w14:paraId="37233B4E" w14:textId="77777777" w:rsidTr="006C7D0C">
        <w:trPr>
          <w:trHeight w:val="170"/>
        </w:trPr>
        <w:tc>
          <w:tcPr>
            <w:tcW w:w="567" w:type="dxa"/>
            <w:vMerge/>
            <w:tcBorders>
              <w:left w:val="nil"/>
              <w:right w:val="nil"/>
            </w:tcBorders>
          </w:tcPr>
          <w:p w14:paraId="51388084" w14:textId="77777777" w:rsidR="008D0506" w:rsidRPr="00591D24" w:rsidRDefault="008D0506" w:rsidP="006C7D0C">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7FA718DF" w14:textId="77777777" w:rsidR="008D0506" w:rsidRPr="00591D24" w:rsidRDefault="008D0506" w:rsidP="006C7D0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D21</w:t>
            </w:r>
          </w:p>
        </w:tc>
        <w:tc>
          <w:tcPr>
            <w:tcW w:w="1285" w:type="dxa"/>
            <w:gridSpan w:val="2"/>
            <w:tcBorders>
              <w:top w:val="nil"/>
              <w:left w:val="nil"/>
              <w:right w:val="nil"/>
            </w:tcBorders>
          </w:tcPr>
          <w:p w14:paraId="487229C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5EBABB58" w14:textId="77777777" w:rsidR="008D0506" w:rsidRPr="00C60C79" w:rsidRDefault="008D0506" w:rsidP="006C7D0C">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3CB2144F"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16C1DF69"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26A48847"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10CCA10"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2B0791E" w14:textId="77777777" w:rsidR="008D0506" w:rsidRPr="00591D24" w:rsidRDefault="008D0506" w:rsidP="006C7D0C">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t>Methodology</w:t>
      </w:r>
    </w:p>
    <w:p w14:paraId="488B92F0" w14:textId="4003DD70" w:rsidR="003677E2" w:rsidRDefault="0023440B" w:rsidP="0023440B">
      <w:pPr>
        <w:autoSpaceDE w:val="0"/>
        <w:autoSpaceDN w:val="0"/>
        <w:adjustRightInd w:val="0"/>
        <w:spacing w:line="240" w:lineRule="auto"/>
        <w:jc w:val="left"/>
        <w:rPr>
          <w:bCs/>
          <w:lang w:val="en-US" w:eastAsia="en-IN"/>
        </w:rPr>
      </w:pPr>
      <w:r w:rsidRPr="0023440B">
        <w:rPr>
          <w:lang w:val="en-US" w:eastAsia="en-IN"/>
        </w:rPr>
        <w:t>This section provides an overview of the methodology that is used in this article, which clarifies all the inputs, outputs,</w:t>
      </w:r>
      <w:r>
        <w:rPr>
          <w:lang w:val="en-US" w:eastAsia="en-IN"/>
        </w:rPr>
        <w:t xml:space="preserve"> </w:t>
      </w:r>
      <w:r w:rsidRPr="0023440B">
        <w:rPr>
          <w:lang w:val="en-US" w:eastAsia="en-IN"/>
        </w:rPr>
        <w:t xml:space="preserve">algorithms, and procedural phases. The proposed approach is a software </w:t>
      </w:r>
      <w:r w:rsidR="006C7D0C">
        <w:rPr>
          <w:lang w:val="en-US" w:eastAsia="en-IN"/>
        </w:rPr>
        <w:t xml:space="preserve">defect </w:t>
      </w:r>
      <w:r w:rsidRPr="0023440B">
        <w:rPr>
          <w:lang w:val="en-US" w:eastAsia="en-IN"/>
        </w:rPr>
        <w:lastRenderedPageBreak/>
        <w:t>prediction</w:t>
      </w:r>
      <w:r>
        <w:rPr>
          <w:lang w:val="en-US" w:eastAsia="en-IN"/>
        </w:rPr>
        <w:t xml:space="preserve"> </w:t>
      </w:r>
      <w:r w:rsidRPr="0023440B">
        <w:rPr>
          <w:lang w:val="en-US" w:eastAsia="en-IN"/>
        </w:rPr>
        <w:t>model that consists of integrating</w:t>
      </w:r>
      <w:r>
        <w:rPr>
          <w:lang w:val="en-US" w:eastAsia="en-IN"/>
        </w:rPr>
        <w:t xml:space="preserve"> </w:t>
      </w:r>
      <w:r w:rsidR="00043C84">
        <w:rPr>
          <w:lang w:val="en-US" w:eastAsia="en-IN"/>
        </w:rPr>
        <w:t xml:space="preserve">sticky binary </w:t>
      </w:r>
      <w:r w:rsidRPr="0023440B">
        <w:rPr>
          <w:lang w:val="en-US" w:eastAsia="en-IN"/>
        </w:rPr>
        <w:t xml:space="preserve">particle swarm algorithm with </w:t>
      </w:r>
      <w:r w:rsidR="006C7D0C">
        <w:rPr>
          <w:lang w:val="en-US" w:eastAsia="en-IN"/>
        </w:rPr>
        <w:t>different</w:t>
      </w:r>
      <w:r w:rsidRPr="0023440B">
        <w:rPr>
          <w:lang w:val="en-US" w:eastAsia="en-IN"/>
        </w:rPr>
        <w:t xml:space="preserve"> classifier</w:t>
      </w:r>
      <w:r w:rsidR="006C7D0C">
        <w:rPr>
          <w:lang w:val="en-US" w:eastAsia="en-IN"/>
        </w:rPr>
        <w:t>s</w:t>
      </w:r>
      <w:r w:rsidRPr="0023440B">
        <w:rPr>
          <w:lang w:val="en-US" w:eastAsia="en-IN"/>
        </w:rPr>
        <w:t>; to the best of our knowledge, this approach will be used for the</w:t>
      </w:r>
      <w:r>
        <w:rPr>
          <w:lang w:val="en-US" w:eastAsia="en-IN"/>
        </w:rPr>
        <w:t xml:space="preserve"> </w:t>
      </w:r>
      <w:r w:rsidRPr="0023440B">
        <w:rPr>
          <w:bCs/>
          <w:lang w:val="en-US" w:eastAsia="en-IN"/>
        </w:rPr>
        <w:t xml:space="preserve">first time to predict software </w:t>
      </w:r>
      <w:r w:rsidR="00043C84">
        <w:rPr>
          <w:lang w:val="en-US" w:eastAsia="en-IN"/>
        </w:rPr>
        <w:t>defect</w:t>
      </w:r>
      <w:r w:rsidRPr="0023440B">
        <w:rPr>
          <w:bCs/>
          <w:lang w:val="en-US" w:eastAsia="en-IN"/>
        </w:rPr>
        <w:t>, and Figure 1 illustrates the proposed approaches in this article.</w:t>
      </w:r>
    </w:p>
    <w:p w14:paraId="3C9A8F64" w14:textId="01DC7FE3" w:rsidR="006C7D0C" w:rsidRDefault="006C7D0C" w:rsidP="0023440B">
      <w:pPr>
        <w:autoSpaceDE w:val="0"/>
        <w:autoSpaceDN w:val="0"/>
        <w:adjustRightInd w:val="0"/>
        <w:spacing w:line="240" w:lineRule="auto"/>
        <w:jc w:val="left"/>
        <w:rPr>
          <w:bCs/>
          <w:lang w:val="en-US" w:eastAsia="en-IN"/>
        </w:rPr>
      </w:pPr>
    </w:p>
    <w:tbl>
      <w:tblPr>
        <w:tblStyle w:val="TableGrid"/>
        <w:tblW w:w="0" w:type="auto"/>
        <w:tblInd w:w="432" w:type="dxa"/>
        <w:tblLook w:val="04A0" w:firstRow="1" w:lastRow="0" w:firstColumn="1" w:lastColumn="0" w:noHBand="0" w:noVBand="1"/>
      </w:tblPr>
      <w:tblGrid>
        <w:gridCol w:w="2205"/>
        <w:gridCol w:w="1359"/>
        <w:gridCol w:w="1151"/>
        <w:gridCol w:w="3869"/>
      </w:tblGrid>
      <w:tr w:rsidR="006C7D0C" w14:paraId="4E1CBBED" w14:textId="77777777" w:rsidTr="006C7D0C">
        <w:trPr>
          <w:trHeight w:val="800"/>
        </w:trPr>
        <w:tc>
          <w:tcPr>
            <w:tcW w:w="2255" w:type="dxa"/>
          </w:tcPr>
          <w:p w14:paraId="1EEF7C5D" w14:textId="77777777" w:rsidR="006C7D0C" w:rsidRPr="005A56E0" w:rsidRDefault="006C7D0C" w:rsidP="006C7D0C">
            <w:pPr>
              <w:pStyle w:val="Heading1"/>
              <w:numPr>
                <w:ilvl w:val="0"/>
                <w:numId w:val="0"/>
              </w:numPr>
            </w:pPr>
            <w:r w:rsidRPr="005A56E0">
              <w:t>Parameters</w:t>
            </w:r>
          </w:p>
        </w:tc>
        <w:tc>
          <w:tcPr>
            <w:tcW w:w="1268" w:type="dxa"/>
          </w:tcPr>
          <w:p w14:paraId="6482C570" w14:textId="77777777" w:rsidR="006C7D0C" w:rsidRPr="005A56E0" w:rsidRDefault="006C7D0C" w:rsidP="006C7D0C">
            <w:pPr>
              <w:pStyle w:val="Heading1"/>
              <w:numPr>
                <w:ilvl w:val="0"/>
                <w:numId w:val="0"/>
              </w:numPr>
              <w:ind w:left="360"/>
            </w:pPr>
            <w:r w:rsidRPr="005A56E0">
              <w:rPr>
                <w:highlight w:val="yellow"/>
              </w:rPr>
              <w:t>Without FS</w:t>
            </w:r>
          </w:p>
        </w:tc>
        <w:tc>
          <w:tcPr>
            <w:tcW w:w="990" w:type="dxa"/>
          </w:tcPr>
          <w:p w14:paraId="07DD48BC" w14:textId="77777777" w:rsidR="006C7D0C" w:rsidRPr="005A56E0" w:rsidRDefault="006C7D0C" w:rsidP="006C7D0C">
            <w:pPr>
              <w:pStyle w:val="Heading1"/>
              <w:numPr>
                <w:ilvl w:val="0"/>
                <w:numId w:val="0"/>
              </w:numPr>
              <w:ind w:left="360"/>
            </w:pPr>
            <w:r w:rsidRPr="005A56E0">
              <w:t>BPSO</w:t>
            </w:r>
          </w:p>
        </w:tc>
        <w:tc>
          <w:tcPr>
            <w:tcW w:w="4071" w:type="dxa"/>
          </w:tcPr>
          <w:p w14:paraId="4F3C0F1D" w14:textId="77777777" w:rsidR="006C7D0C" w:rsidRPr="005A56E0" w:rsidRDefault="006C7D0C" w:rsidP="006C7D0C">
            <w:pPr>
              <w:pStyle w:val="Heading1"/>
              <w:numPr>
                <w:ilvl w:val="0"/>
                <w:numId w:val="0"/>
              </w:numPr>
              <w:ind w:left="360"/>
            </w:pPr>
            <w:r w:rsidRPr="005A56E0">
              <w:t>Proposed method SBPSO</w:t>
            </w:r>
          </w:p>
        </w:tc>
      </w:tr>
      <w:tr w:rsidR="006C7D0C" w14:paraId="1ED039B8" w14:textId="77777777" w:rsidTr="006C7D0C">
        <w:tc>
          <w:tcPr>
            <w:tcW w:w="2255" w:type="dxa"/>
          </w:tcPr>
          <w:p w14:paraId="3F625E9F" w14:textId="77777777" w:rsidR="006C7D0C" w:rsidRPr="005A56E0" w:rsidRDefault="006C7D0C" w:rsidP="006C7D0C">
            <w:pPr>
              <w:pStyle w:val="Heading1"/>
              <w:numPr>
                <w:ilvl w:val="0"/>
                <w:numId w:val="0"/>
              </w:numPr>
              <w:ind w:left="360"/>
              <w:rPr>
                <w:lang w:val="en-IN"/>
              </w:rPr>
            </w:pPr>
            <w:r w:rsidRPr="005A56E0">
              <w:t>Population size, N</w:t>
            </w:r>
          </w:p>
        </w:tc>
        <w:tc>
          <w:tcPr>
            <w:tcW w:w="1268" w:type="dxa"/>
          </w:tcPr>
          <w:p w14:paraId="3BD4C657" w14:textId="77777777" w:rsidR="006C7D0C" w:rsidRDefault="006C7D0C" w:rsidP="006C7D0C">
            <w:pPr>
              <w:pStyle w:val="Heading1"/>
              <w:numPr>
                <w:ilvl w:val="0"/>
                <w:numId w:val="0"/>
              </w:numPr>
              <w:ind w:left="360"/>
            </w:pPr>
          </w:p>
        </w:tc>
        <w:tc>
          <w:tcPr>
            <w:tcW w:w="990" w:type="dxa"/>
          </w:tcPr>
          <w:p w14:paraId="6CC9C381" w14:textId="77777777" w:rsidR="006C7D0C" w:rsidRDefault="006C7D0C" w:rsidP="006C7D0C">
            <w:pPr>
              <w:pStyle w:val="Heading1"/>
              <w:numPr>
                <w:ilvl w:val="0"/>
                <w:numId w:val="0"/>
              </w:numPr>
              <w:ind w:left="360"/>
            </w:pPr>
          </w:p>
        </w:tc>
        <w:tc>
          <w:tcPr>
            <w:tcW w:w="4071" w:type="dxa"/>
          </w:tcPr>
          <w:p w14:paraId="135E2C25" w14:textId="77777777" w:rsidR="006C7D0C" w:rsidRDefault="006C7D0C" w:rsidP="006C7D0C">
            <w:pPr>
              <w:pStyle w:val="Heading1"/>
              <w:numPr>
                <w:ilvl w:val="0"/>
                <w:numId w:val="0"/>
              </w:numPr>
            </w:pPr>
          </w:p>
        </w:tc>
      </w:tr>
      <w:tr w:rsidR="006C7D0C" w14:paraId="7FBCE622" w14:textId="77777777" w:rsidTr="006C7D0C">
        <w:tc>
          <w:tcPr>
            <w:tcW w:w="2255" w:type="dxa"/>
          </w:tcPr>
          <w:p w14:paraId="35431D1D" w14:textId="77777777" w:rsidR="006C7D0C" w:rsidRPr="005A56E0" w:rsidRDefault="006C7D0C" w:rsidP="006C7D0C">
            <w:pPr>
              <w:pStyle w:val="Heading1"/>
              <w:numPr>
                <w:ilvl w:val="0"/>
                <w:numId w:val="0"/>
              </w:numPr>
              <w:ind w:left="360"/>
            </w:pPr>
            <w:r w:rsidRPr="005A56E0">
              <w:t>Maximum number of iterations, Tmax</w:t>
            </w:r>
          </w:p>
        </w:tc>
        <w:tc>
          <w:tcPr>
            <w:tcW w:w="1268" w:type="dxa"/>
          </w:tcPr>
          <w:p w14:paraId="6AC0B022" w14:textId="77777777" w:rsidR="006C7D0C" w:rsidRDefault="006C7D0C" w:rsidP="006C7D0C">
            <w:pPr>
              <w:pStyle w:val="Heading1"/>
              <w:numPr>
                <w:ilvl w:val="0"/>
                <w:numId w:val="0"/>
              </w:numPr>
            </w:pPr>
          </w:p>
        </w:tc>
        <w:tc>
          <w:tcPr>
            <w:tcW w:w="990" w:type="dxa"/>
          </w:tcPr>
          <w:p w14:paraId="7D31F6F1" w14:textId="77777777" w:rsidR="006C7D0C" w:rsidRDefault="006C7D0C" w:rsidP="006C7D0C">
            <w:pPr>
              <w:pStyle w:val="Heading1"/>
              <w:numPr>
                <w:ilvl w:val="0"/>
                <w:numId w:val="0"/>
              </w:numPr>
              <w:ind w:left="360"/>
            </w:pPr>
          </w:p>
        </w:tc>
        <w:tc>
          <w:tcPr>
            <w:tcW w:w="4071" w:type="dxa"/>
          </w:tcPr>
          <w:p w14:paraId="00DB7FA7" w14:textId="77777777" w:rsidR="006C7D0C" w:rsidRDefault="006C7D0C" w:rsidP="006C7D0C">
            <w:pPr>
              <w:pStyle w:val="Heading1"/>
              <w:numPr>
                <w:ilvl w:val="0"/>
                <w:numId w:val="0"/>
              </w:numPr>
              <w:ind w:left="360"/>
            </w:pPr>
          </w:p>
        </w:tc>
      </w:tr>
      <w:tr w:rsidR="006C7D0C" w14:paraId="719F3812" w14:textId="77777777" w:rsidTr="006C7D0C">
        <w:tc>
          <w:tcPr>
            <w:tcW w:w="2255" w:type="dxa"/>
          </w:tcPr>
          <w:p w14:paraId="0CD59699" w14:textId="77777777" w:rsidR="006C7D0C" w:rsidRPr="005A56E0" w:rsidRDefault="006C7D0C" w:rsidP="006C7D0C">
            <w:pPr>
              <w:pStyle w:val="Heading1"/>
              <w:numPr>
                <w:ilvl w:val="0"/>
                <w:numId w:val="0"/>
              </w:numPr>
              <w:ind w:left="360"/>
            </w:pPr>
            <w:r w:rsidRPr="005A56E0">
              <w:t>Number of runs</w:t>
            </w:r>
          </w:p>
        </w:tc>
        <w:tc>
          <w:tcPr>
            <w:tcW w:w="1268" w:type="dxa"/>
          </w:tcPr>
          <w:p w14:paraId="78FF2E57" w14:textId="77777777" w:rsidR="006C7D0C" w:rsidRDefault="006C7D0C" w:rsidP="006C7D0C">
            <w:pPr>
              <w:pStyle w:val="Heading1"/>
              <w:numPr>
                <w:ilvl w:val="0"/>
                <w:numId w:val="0"/>
              </w:numPr>
              <w:ind w:left="360"/>
            </w:pPr>
          </w:p>
        </w:tc>
        <w:tc>
          <w:tcPr>
            <w:tcW w:w="990" w:type="dxa"/>
          </w:tcPr>
          <w:p w14:paraId="70A1B9BC" w14:textId="77777777" w:rsidR="006C7D0C" w:rsidRDefault="006C7D0C" w:rsidP="006C7D0C">
            <w:pPr>
              <w:pStyle w:val="Heading1"/>
              <w:numPr>
                <w:ilvl w:val="0"/>
                <w:numId w:val="0"/>
              </w:numPr>
              <w:ind w:left="360"/>
            </w:pPr>
          </w:p>
        </w:tc>
        <w:tc>
          <w:tcPr>
            <w:tcW w:w="4071" w:type="dxa"/>
          </w:tcPr>
          <w:p w14:paraId="075F6480" w14:textId="77777777" w:rsidR="006C7D0C" w:rsidRDefault="006C7D0C" w:rsidP="006C7D0C">
            <w:pPr>
              <w:pStyle w:val="Heading1"/>
              <w:numPr>
                <w:ilvl w:val="0"/>
                <w:numId w:val="0"/>
              </w:numPr>
              <w:ind w:left="360"/>
            </w:pPr>
          </w:p>
        </w:tc>
      </w:tr>
      <w:tr w:rsidR="006C7D0C" w:rsidRPr="0041500A" w14:paraId="1518773E" w14:textId="77777777" w:rsidTr="006C7D0C">
        <w:tc>
          <w:tcPr>
            <w:tcW w:w="2255" w:type="dxa"/>
          </w:tcPr>
          <w:p w14:paraId="043705E0" w14:textId="77777777" w:rsidR="006C7D0C" w:rsidRPr="005A56E0" w:rsidRDefault="006C7D0C" w:rsidP="006C7D0C">
            <w:pPr>
              <w:pStyle w:val="Heading1"/>
              <w:numPr>
                <w:ilvl w:val="0"/>
                <w:numId w:val="0"/>
              </w:numPr>
              <w:ind w:left="360"/>
              <w:rPr>
                <w:lang w:eastAsia="fr-FR"/>
              </w:rPr>
            </w:pPr>
            <w:r w:rsidRPr="005A56E0">
              <w:rPr>
                <w:lang w:eastAsia="fr-FR"/>
              </w:rPr>
              <w:t>w</w:t>
            </w:r>
          </w:p>
        </w:tc>
        <w:tc>
          <w:tcPr>
            <w:tcW w:w="1268" w:type="dxa"/>
          </w:tcPr>
          <w:p w14:paraId="4DE91540" w14:textId="77777777" w:rsidR="006C7D0C" w:rsidRPr="0041500A" w:rsidRDefault="006C7D0C" w:rsidP="006C7D0C">
            <w:pPr>
              <w:pStyle w:val="Heading1"/>
              <w:numPr>
                <w:ilvl w:val="0"/>
                <w:numId w:val="0"/>
              </w:numPr>
              <w:ind w:left="360"/>
              <w:rPr>
                <w:lang w:eastAsia="fr-FR"/>
              </w:rPr>
            </w:pPr>
          </w:p>
        </w:tc>
        <w:tc>
          <w:tcPr>
            <w:tcW w:w="990" w:type="dxa"/>
          </w:tcPr>
          <w:p w14:paraId="01E11EE8" w14:textId="77777777" w:rsidR="006C7D0C" w:rsidRPr="0041500A" w:rsidRDefault="006C7D0C" w:rsidP="006C7D0C">
            <w:pPr>
              <w:pStyle w:val="Heading1"/>
              <w:numPr>
                <w:ilvl w:val="0"/>
                <w:numId w:val="0"/>
              </w:numPr>
              <w:ind w:left="360"/>
              <w:rPr>
                <w:lang w:eastAsia="fr-FR"/>
              </w:rPr>
            </w:pPr>
          </w:p>
        </w:tc>
        <w:tc>
          <w:tcPr>
            <w:tcW w:w="4071" w:type="dxa"/>
          </w:tcPr>
          <w:p w14:paraId="346B57EA" w14:textId="77777777" w:rsidR="006C7D0C" w:rsidRPr="0041500A" w:rsidRDefault="006C7D0C" w:rsidP="006C7D0C">
            <w:pPr>
              <w:pStyle w:val="Heading1"/>
              <w:numPr>
                <w:ilvl w:val="0"/>
                <w:numId w:val="0"/>
              </w:numPr>
              <w:ind w:left="360"/>
              <w:rPr>
                <w:lang w:eastAsia="fr-FR"/>
              </w:rPr>
            </w:pPr>
          </w:p>
        </w:tc>
      </w:tr>
      <w:tr w:rsidR="006C7D0C" w:rsidRPr="0041500A" w14:paraId="46D68A6D" w14:textId="77777777" w:rsidTr="006C7D0C">
        <w:tc>
          <w:tcPr>
            <w:tcW w:w="2255" w:type="dxa"/>
          </w:tcPr>
          <w:p w14:paraId="66A337B9" w14:textId="77777777" w:rsidR="006C7D0C" w:rsidRPr="005A56E0" w:rsidRDefault="006C7D0C" w:rsidP="006C7D0C">
            <w:pPr>
              <w:pStyle w:val="Heading1"/>
              <w:numPr>
                <w:ilvl w:val="0"/>
                <w:numId w:val="0"/>
              </w:numPr>
              <w:ind w:left="360"/>
              <w:rPr>
                <w:lang w:eastAsia="fr-FR"/>
              </w:rPr>
            </w:pPr>
            <w:r w:rsidRPr="005A56E0">
              <w:rPr>
                <w:lang w:eastAsia="fr-FR"/>
              </w:rPr>
              <w:t>c1</w:t>
            </w:r>
          </w:p>
        </w:tc>
        <w:tc>
          <w:tcPr>
            <w:tcW w:w="1268" w:type="dxa"/>
          </w:tcPr>
          <w:p w14:paraId="1E9DA8DF" w14:textId="77777777" w:rsidR="006C7D0C" w:rsidRPr="0041500A" w:rsidRDefault="006C7D0C" w:rsidP="006C7D0C">
            <w:pPr>
              <w:pStyle w:val="Heading1"/>
              <w:numPr>
                <w:ilvl w:val="0"/>
                <w:numId w:val="0"/>
              </w:numPr>
              <w:ind w:left="360"/>
              <w:rPr>
                <w:lang w:eastAsia="fr-FR"/>
              </w:rPr>
            </w:pPr>
          </w:p>
        </w:tc>
        <w:tc>
          <w:tcPr>
            <w:tcW w:w="990" w:type="dxa"/>
          </w:tcPr>
          <w:p w14:paraId="216445BC" w14:textId="77777777" w:rsidR="006C7D0C" w:rsidRPr="0041500A" w:rsidRDefault="006C7D0C" w:rsidP="006C7D0C">
            <w:pPr>
              <w:pStyle w:val="Heading1"/>
              <w:numPr>
                <w:ilvl w:val="0"/>
                <w:numId w:val="0"/>
              </w:numPr>
              <w:ind w:left="360"/>
              <w:rPr>
                <w:lang w:eastAsia="fr-FR"/>
              </w:rPr>
            </w:pPr>
          </w:p>
        </w:tc>
        <w:tc>
          <w:tcPr>
            <w:tcW w:w="4071" w:type="dxa"/>
          </w:tcPr>
          <w:p w14:paraId="1ED40528" w14:textId="77777777" w:rsidR="006C7D0C" w:rsidRPr="0041500A" w:rsidRDefault="006C7D0C" w:rsidP="006C7D0C">
            <w:pPr>
              <w:pStyle w:val="Heading1"/>
              <w:numPr>
                <w:ilvl w:val="0"/>
                <w:numId w:val="0"/>
              </w:numPr>
              <w:ind w:left="360"/>
              <w:rPr>
                <w:lang w:eastAsia="fr-FR"/>
              </w:rPr>
            </w:pPr>
          </w:p>
        </w:tc>
      </w:tr>
      <w:tr w:rsidR="006C7D0C" w:rsidRPr="0041500A" w14:paraId="07109599" w14:textId="77777777" w:rsidTr="006C7D0C">
        <w:tc>
          <w:tcPr>
            <w:tcW w:w="2255" w:type="dxa"/>
          </w:tcPr>
          <w:p w14:paraId="2F894899" w14:textId="77777777" w:rsidR="006C7D0C" w:rsidRPr="005A56E0" w:rsidRDefault="006C7D0C" w:rsidP="006C7D0C">
            <w:pPr>
              <w:pStyle w:val="Heading1"/>
              <w:numPr>
                <w:ilvl w:val="0"/>
                <w:numId w:val="0"/>
              </w:numPr>
              <w:ind w:left="360"/>
              <w:rPr>
                <w:lang w:eastAsia="fr-FR"/>
              </w:rPr>
            </w:pPr>
            <w:r w:rsidRPr="005A56E0">
              <w:rPr>
                <w:lang w:eastAsia="fr-FR"/>
              </w:rPr>
              <w:t>c2</w:t>
            </w:r>
          </w:p>
        </w:tc>
        <w:tc>
          <w:tcPr>
            <w:tcW w:w="1268" w:type="dxa"/>
          </w:tcPr>
          <w:p w14:paraId="40B2D69F" w14:textId="77777777" w:rsidR="006C7D0C" w:rsidRPr="0041500A" w:rsidRDefault="006C7D0C" w:rsidP="006C7D0C">
            <w:pPr>
              <w:pStyle w:val="Heading1"/>
              <w:numPr>
                <w:ilvl w:val="0"/>
                <w:numId w:val="0"/>
              </w:numPr>
              <w:ind w:left="360"/>
              <w:rPr>
                <w:lang w:eastAsia="fr-FR"/>
              </w:rPr>
            </w:pPr>
          </w:p>
        </w:tc>
        <w:tc>
          <w:tcPr>
            <w:tcW w:w="990" w:type="dxa"/>
          </w:tcPr>
          <w:p w14:paraId="27E05EB7" w14:textId="77777777" w:rsidR="006C7D0C" w:rsidRPr="0041500A" w:rsidRDefault="006C7D0C" w:rsidP="006C7D0C">
            <w:pPr>
              <w:pStyle w:val="Heading1"/>
              <w:numPr>
                <w:ilvl w:val="0"/>
                <w:numId w:val="0"/>
              </w:numPr>
              <w:ind w:left="360"/>
              <w:rPr>
                <w:lang w:eastAsia="fr-FR"/>
              </w:rPr>
            </w:pPr>
          </w:p>
        </w:tc>
        <w:tc>
          <w:tcPr>
            <w:tcW w:w="4071" w:type="dxa"/>
          </w:tcPr>
          <w:p w14:paraId="659E5ADC" w14:textId="77777777" w:rsidR="006C7D0C" w:rsidRPr="0041500A" w:rsidRDefault="006C7D0C" w:rsidP="006C7D0C">
            <w:pPr>
              <w:pStyle w:val="Heading1"/>
              <w:numPr>
                <w:ilvl w:val="0"/>
                <w:numId w:val="0"/>
              </w:numPr>
              <w:ind w:left="360"/>
              <w:rPr>
                <w:lang w:eastAsia="fr-FR"/>
              </w:rPr>
            </w:pPr>
          </w:p>
        </w:tc>
      </w:tr>
      <w:tr w:rsidR="006C7D0C" w:rsidRPr="0041500A" w14:paraId="69055843" w14:textId="77777777" w:rsidTr="006C7D0C">
        <w:tc>
          <w:tcPr>
            <w:tcW w:w="2255" w:type="dxa"/>
          </w:tcPr>
          <w:p w14:paraId="2247C2BC" w14:textId="77777777" w:rsidR="006C7D0C" w:rsidRPr="005A56E0" w:rsidRDefault="006C7D0C" w:rsidP="006C7D0C">
            <w:pPr>
              <w:pStyle w:val="Heading1"/>
              <w:numPr>
                <w:ilvl w:val="0"/>
                <w:numId w:val="0"/>
              </w:numPr>
              <w:ind w:left="360"/>
              <w:rPr>
                <w:lang w:eastAsia="fr-FR"/>
              </w:rPr>
            </w:pPr>
            <w:r w:rsidRPr="005A56E0">
              <w:rPr>
                <w:lang w:eastAsia="fr-FR"/>
              </w:rPr>
              <w:t>vmax</w:t>
            </w:r>
          </w:p>
        </w:tc>
        <w:tc>
          <w:tcPr>
            <w:tcW w:w="1268" w:type="dxa"/>
          </w:tcPr>
          <w:p w14:paraId="360669F5" w14:textId="77777777" w:rsidR="006C7D0C" w:rsidRPr="0041500A" w:rsidRDefault="006C7D0C" w:rsidP="006C7D0C">
            <w:pPr>
              <w:pStyle w:val="Heading1"/>
              <w:numPr>
                <w:ilvl w:val="0"/>
                <w:numId w:val="0"/>
              </w:numPr>
              <w:ind w:left="360"/>
              <w:rPr>
                <w:lang w:eastAsia="fr-FR"/>
              </w:rPr>
            </w:pPr>
          </w:p>
        </w:tc>
        <w:tc>
          <w:tcPr>
            <w:tcW w:w="990" w:type="dxa"/>
          </w:tcPr>
          <w:p w14:paraId="2F1BB6AB" w14:textId="77777777" w:rsidR="006C7D0C" w:rsidRPr="0041500A" w:rsidRDefault="006C7D0C" w:rsidP="006C7D0C">
            <w:pPr>
              <w:pStyle w:val="Heading1"/>
              <w:numPr>
                <w:ilvl w:val="0"/>
                <w:numId w:val="0"/>
              </w:numPr>
              <w:ind w:left="360"/>
              <w:rPr>
                <w:lang w:eastAsia="fr-FR"/>
              </w:rPr>
            </w:pPr>
          </w:p>
        </w:tc>
        <w:tc>
          <w:tcPr>
            <w:tcW w:w="4071" w:type="dxa"/>
          </w:tcPr>
          <w:p w14:paraId="553B8FB8" w14:textId="77777777" w:rsidR="006C7D0C" w:rsidRPr="0041500A" w:rsidRDefault="006C7D0C" w:rsidP="006C7D0C">
            <w:pPr>
              <w:pStyle w:val="Heading1"/>
              <w:numPr>
                <w:ilvl w:val="0"/>
                <w:numId w:val="0"/>
              </w:numPr>
              <w:ind w:left="360"/>
              <w:rPr>
                <w:lang w:eastAsia="fr-FR"/>
              </w:rPr>
            </w:pPr>
          </w:p>
        </w:tc>
      </w:tr>
      <w:tr w:rsidR="006C7D0C" w:rsidRPr="0041500A" w14:paraId="02030E27" w14:textId="77777777" w:rsidTr="006C7D0C">
        <w:tc>
          <w:tcPr>
            <w:tcW w:w="2255" w:type="dxa"/>
          </w:tcPr>
          <w:p w14:paraId="0D17FB0E" w14:textId="77777777" w:rsidR="006C7D0C" w:rsidRPr="005A56E0" w:rsidRDefault="006C7D0C" w:rsidP="006C7D0C">
            <w:pPr>
              <w:pStyle w:val="Heading1"/>
              <w:numPr>
                <w:ilvl w:val="0"/>
                <w:numId w:val="0"/>
              </w:numPr>
              <w:ind w:left="360"/>
              <w:rPr>
                <w:lang w:eastAsia="fr-FR"/>
              </w:rPr>
            </w:pPr>
            <w:r w:rsidRPr="005A56E0">
              <w:rPr>
                <w:lang w:eastAsia="fr-FR"/>
              </w:rPr>
              <w:t>vmin</w:t>
            </w:r>
          </w:p>
        </w:tc>
        <w:tc>
          <w:tcPr>
            <w:tcW w:w="1268" w:type="dxa"/>
          </w:tcPr>
          <w:p w14:paraId="6C06ED19" w14:textId="77777777" w:rsidR="006C7D0C" w:rsidRPr="0041500A" w:rsidRDefault="006C7D0C" w:rsidP="006C7D0C">
            <w:pPr>
              <w:pStyle w:val="Heading1"/>
              <w:numPr>
                <w:ilvl w:val="0"/>
                <w:numId w:val="0"/>
              </w:numPr>
              <w:ind w:left="360"/>
              <w:rPr>
                <w:lang w:eastAsia="fr-FR"/>
              </w:rPr>
            </w:pPr>
          </w:p>
        </w:tc>
        <w:tc>
          <w:tcPr>
            <w:tcW w:w="990" w:type="dxa"/>
          </w:tcPr>
          <w:p w14:paraId="60C2CDF1" w14:textId="77777777" w:rsidR="006C7D0C" w:rsidRPr="0041500A" w:rsidRDefault="006C7D0C" w:rsidP="006C7D0C">
            <w:pPr>
              <w:pStyle w:val="Heading1"/>
              <w:numPr>
                <w:ilvl w:val="0"/>
                <w:numId w:val="0"/>
              </w:numPr>
              <w:ind w:left="360"/>
              <w:rPr>
                <w:lang w:eastAsia="fr-FR"/>
              </w:rPr>
            </w:pPr>
          </w:p>
        </w:tc>
        <w:tc>
          <w:tcPr>
            <w:tcW w:w="4071" w:type="dxa"/>
          </w:tcPr>
          <w:p w14:paraId="2C638C1D" w14:textId="77777777" w:rsidR="006C7D0C" w:rsidRPr="0041500A" w:rsidRDefault="006C7D0C" w:rsidP="006C7D0C">
            <w:pPr>
              <w:pStyle w:val="Heading1"/>
              <w:numPr>
                <w:ilvl w:val="0"/>
                <w:numId w:val="0"/>
              </w:numPr>
              <w:ind w:left="360"/>
              <w:rPr>
                <w:lang w:eastAsia="fr-FR"/>
              </w:rPr>
            </w:pPr>
          </w:p>
        </w:tc>
      </w:tr>
      <w:tr w:rsidR="006C7D0C" w:rsidRPr="0041500A" w14:paraId="033CF799" w14:textId="77777777" w:rsidTr="006C7D0C">
        <w:tc>
          <w:tcPr>
            <w:tcW w:w="2255" w:type="dxa"/>
          </w:tcPr>
          <w:p w14:paraId="4A42AAEF" w14:textId="77777777" w:rsidR="006C7D0C" w:rsidRPr="0041500A" w:rsidRDefault="006C7D0C" w:rsidP="006C7D0C">
            <w:pPr>
              <w:pStyle w:val="Heading1"/>
              <w:numPr>
                <w:ilvl w:val="0"/>
                <w:numId w:val="0"/>
              </w:numPr>
              <w:ind w:left="360"/>
              <w:rPr>
                <w:lang w:eastAsia="fr-FR"/>
              </w:rPr>
            </w:pPr>
          </w:p>
        </w:tc>
        <w:tc>
          <w:tcPr>
            <w:tcW w:w="1268" w:type="dxa"/>
          </w:tcPr>
          <w:p w14:paraId="7AA47893" w14:textId="77777777" w:rsidR="006C7D0C" w:rsidRPr="0041500A" w:rsidRDefault="006C7D0C" w:rsidP="006C7D0C">
            <w:pPr>
              <w:pStyle w:val="Heading1"/>
              <w:numPr>
                <w:ilvl w:val="0"/>
                <w:numId w:val="0"/>
              </w:numPr>
              <w:ind w:left="360"/>
              <w:rPr>
                <w:lang w:eastAsia="fr-FR"/>
              </w:rPr>
            </w:pPr>
          </w:p>
        </w:tc>
        <w:tc>
          <w:tcPr>
            <w:tcW w:w="990" w:type="dxa"/>
          </w:tcPr>
          <w:p w14:paraId="12B2A9DF" w14:textId="77777777" w:rsidR="006C7D0C" w:rsidRPr="0041500A" w:rsidRDefault="006C7D0C" w:rsidP="006C7D0C">
            <w:pPr>
              <w:pStyle w:val="Heading1"/>
              <w:numPr>
                <w:ilvl w:val="0"/>
                <w:numId w:val="0"/>
              </w:numPr>
              <w:ind w:left="360"/>
              <w:rPr>
                <w:lang w:eastAsia="fr-FR"/>
              </w:rPr>
            </w:pPr>
          </w:p>
        </w:tc>
        <w:tc>
          <w:tcPr>
            <w:tcW w:w="4071" w:type="dxa"/>
          </w:tcPr>
          <w:p w14:paraId="6B2B9D43" w14:textId="77777777" w:rsidR="006C7D0C" w:rsidRPr="0041500A" w:rsidRDefault="006C7D0C" w:rsidP="006C7D0C">
            <w:pPr>
              <w:pStyle w:val="Heading1"/>
              <w:numPr>
                <w:ilvl w:val="0"/>
                <w:numId w:val="0"/>
              </w:numPr>
              <w:ind w:left="360"/>
              <w:rPr>
                <w:lang w:eastAsia="fr-FR"/>
              </w:rPr>
            </w:pPr>
          </w:p>
        </w:tc>
      </w:tr>
      <w:tr w:rsidR="006C7D0C" w:rsidRPr="0041500A" w14:paraId="196E4FC3" w14:textId="77777777" w:rsidTr="006C7D0C">
        <w:tc>
          <w:tcPr>
            <w:tcW w:w="2255" w:type="dxa"/>
          </w:tcPr>
          <w:p w14:paraId="54F35D8E" w14:textId="77777777" w:rsidR="006C7D0C" w:rsidRPr="0041500A" w:rsidRDefault="006C7D0C" w:rsidP="006C7D0C">
            <w:pPr>
              <w:pStyle w:val="Heading1"/>
              <w:numPr>
                <w:ilvl w:val="0"/>
                <w:numId w:val="0"/>
              </w:numPr>
              <w:ind w:left="360"/>
              <w:rPr>
                <w:lang w:eastAsia="fr-FR"/>
              </w:rPr>
            </w:pPr>
          </w:p>
        </w:tc>
        <w:tc>
          <w:tcPr>
            <w:tcW w:w="1268" w:type="dxa"/>
          </w:tcPr>
          <w:p w14:paraId="1758FA8A" w14:textId="77777777" w:rsidR="006C7D0C" w:rsidRPr="0041500A" w:rsidRDefault="006C7D0C" w:rsidP="006C7D0C">
            <w:pPr>
              <w:pStyle w:val="Heading1"/>
              <w:numPr>
                <w:ilvl w:val="0"/>
                <w:numId w:val="0"/>
              </w:numPr>
              <w:ind w:left="360"/>
              <w:rPr>
                <w:lang w:eastAsia="fr-FR"/>
              </w:rPr>
            </w:pPr>
          </w:p>
        </w:tc>
        <w:tc>
          <w:tcPr>
            <w:tcW w:w="990" w:type="dxa"/>
          </w:tcPr>
          <w:p w14:paraId="4B904478" w14:textId="77777777" w:rsidR="006C7D0C" w:rsidRPr="0041500A" w:rsidRDefault="006C7D0C" w:rsidP="006C7D0C">
            <w:pPr>
              <w:pStyle w:val="Heading1"/>
              <w:numPr>
                <w:ilvl w:val="0"/>
                <w:numId w:val="0"/>
              </w:numPr>
              <w:ind w:left="360"/>
              <w:rPr>
                <w:lang w:eastAsia="fr-FR"/>
              </w:rPr>
            </w:pPr>
          </w:p>
        </w:tc>
        <w:tc>
          <w:tcPr>
            <w:tcW w:w="4071" w:type="dxa"/>
          </w:tcPr>
          <w:p w14:paraId="789F7C3E" w14:textId="77777777" w:rsidR="006C7D0C" w:rsidRPr="0041500A" w:rsidRDefault="006C7D0C" w:rsidP="006C7D0C">
            <w:pPr>
              <w:pStyle w:val="Heading1"/>
              <w:numPr>
                <w:ilvl w:val="0"/>
                <w:numId w:val="0"/>
              </w:numPr>
              <w:ind w:left="360"/>
              <w:rPr>
                <w:lang w:eastAsia="fr-FR"/>
              </w:rPr>
            </w:pPr>
          </w:p>
        </w:tc>
      </w:tr>
      <w:tr w:rsidR="006C7D0C" w14:paraId="5CBA37A3" w14:textId="77777777" w:rsidTr="006C7D0C">
        <w:tc>
          <w:tcPr>
            <w:tcW w:w="2255" w:type="dxa"/>
          </w:tcPr>
          <w:p w14:paraId="37F69B6C" w14:textId="77777777" w:rsidR="006C7D0C" w:rsidRDefault="006C7D0C" w:rsidP="006C7D0C">
            <w:pPr>
              <w:pStyle w:val="Heading1"/>
              <w:numPr>
                <w:ilvl w:val="0"/>
                <w:numId w:val="0"/>
              </w:numPr>
              <w:ind w:left="360"/>
            </w:pPr>
          </w:p>
        </w:tc>
        <w:tc>
          <w:tcPr>
            <w:tcW w:w="1268" w:type="dxa"/>
          </w:tcPr>
          <w:p w14:paraId="0AB53ED3" w14:textId="77777777" w:rsidR="006C7D0C" w:rsidRDefault="006C7D0C" w:rsidP="006C7D0C">
            <w:pPr>
              <w:pStyle w:val="Heading1"/>
              <w:numPr>
                <w:ilvl w:val="0"/>
                <w:numId w:val="0"/>
              </w:numPr>
              <w:ind w:left="360"/>
            </w:pPr>
          </w:p>
        </w:tc>
        <w:tc>
          <w:tcPr>
            <w:tcW w:w="990" w:type="dxa"/>
          </w:tcPr>
          <w:p w14:paraId="6637EE28" w14:textId="77777777" w:rsidR="006C7D0C" w:rsidRDefault="006C7D0C" w:rsidP="006C7D0C">
            <w:pPr>
              <w:pStyle w:val="Heading1"/>
              <w:numPr>
                <w:ilvl w:val="0"/>
                <w:numId w:val="0"/>
              </w:numPr>
              <w:ind w:left="360"/>
            </w:pPr>
          </w:p>
        </w:tc>
        <w:tc>
          <w:tcPr>
            <w:tcW w:w="4071" w:type="dxa"/>
          </w:tcPr>
          <w:p w14:paraId="0AB855A4" w14:textId="77777777" w:rsidR="006C7D0C" w:rsidRDefault="006C7D0C" w:rsidP="006C7D0C">
            <w:pPr>
              <w:pStyle w:val="Heading1"/>
              <w:numPr>
                <w:ilvl w:val="0"/>
                <w:numId w:val="0"/>
              </w:numPr>
              <w:ind w:left="360"/>
            </w:pPr>
          </w:p>
        </w:tc>
      </w:tr>
      <w:tr w:rsidR="006C7D0C" w14:paraId="73FE1865" w14:textId="77777777" w:rsidTr="006C7D0C">
        <w:tc>
          <w:tcPr>
            <w:tcW w:w="2255" w:type="dxa"/>
          </w:tcPr>
          <w:p w14:paraId="6EF557DB" w14:textId="77777777" w:rsidR="006C7D0C" w:rsidRDefault="006C7D0C" w:rsidP="006C7D0C">
            <w:pPr>
              <w:pStyle w:val="Heading1"/>
              <w:numPr>
                <w:ilvl w:val="0"/>
                <w:numId w:val="0"/>
              </w:numPr>
              <w:ind w:left="360"/>
            </w:pPr>
          </w:p>
        </w:tc>
        <w:tc>
          <w:tcPr>
            <w:tcW w:w="1268" w:type="dxa"/>
          </w:tcPr>
          <w:p w14:paraId="55385F1F" w14:textId="77777777" w:rsidR="006C7D0C" w:rsidRDefault="006C7D0C" w:rsidP="006C7D0C">
            <w:pPr>
              <w:pStyle w:val="Heading1"/>
              <w:numPr>
                <w:ilvl w:val="0"/>
                <w:numId w:val="0"/>
              </w:numPr>
            </w:pPr>
          </w:p>
        </w:tc>
        <w:tc>
          <w:tcPr>
            <w:tcW w:w="990" w:type="dxa"/>
          </w:tcPr>
          <w:p w14:paraId="6EA61E1F" w14:textId="77777777" w:rsidR="006C7D0C" w:rsidRDefault="006C7D0C" w:rsidP="006C7D0C">
            <w:pPr>
              <w:pStyle w:val="Heading1"/>
              <w:numPr>
                <w:ilvl w:val="0"/>
                <w:numId w:val="0"/>
              </w:numPr>
              <w:ind w:left="360"/>
            </w:pPr>
          </w:p>
        </w:tc>
        <w:tc>
          <w:tcPr>
            <w:tcW w:w="4071" w:type="dxa"/>
          </w:tcPr>
          <w:p w14:paraId="75DE80BF" w14:textId="77777777" w:rsidR="006C7D0C" w:rsidRDefault="006C7D0C" w:rsidP="006C7D0C">
            <w:pPr>
              <w:pStyle w:val="Heading1"/>
              <w:numPr>
                <w:ilvl w:val="0"/>
                <w:numId w:val="0"/>
              </w:numPr>
            </w:pPr>
          </w:p>
        </w:tc>
      </w:tr>
    </w:tbl>
    <w:p w14:paraId="7571845B" w14:textId="77777777" w:rsidR="006C7D0C" w:rsidRPr="0023440B" w:rsidRDefault="006C7D0C" w:rsidP="0023440B">
      <w:pPr>
        <w:autoSpaceDE w:val="0"/>
        <w:autoSpaceDN w:val="0"/>
        <w:adjustRightInd w:val="0"/>
        <w:spacing w:line="240" w:lineRule="auto"/>
        <w:jc w:val="left"/>
        <w:rPr>
          <w:bCs/>
          <w:lang w:val="en-US" w:eastAsia="en-IN"/>
        </w:rPr>
      </w:pPr>
    </w:p>
    <w:p w14:paraId="269A4AF6" w14:textId="77777777" w:rsidR="003677E2" w:rsidRPr="0023440B" w:rsidRDefault="003677E2" w:rsidP="003677E2">
      <w:pPr>
        <w:pStyle w:val="Heading1"/>
        <w:numPr>
          <w:ilvl w:val="0"/>
          <w:numId w:val="0"/>
        </w:numPr>
        <w:ind w:left="432"/>
        <w:rPr>
          <w:rFonts w:ascii="Garamond" w:hAnsi="Garamond" w:cs="Mangal"/>
          <w:b w:val="0"/>
          <w:szCs w:val="22"/>
          <w:lang w:eastAsia="en-IN"/>
        </w:rPr>
      </w:pPr>
    </w:p>
    <w:p w14:paraId="68138A4C" w14:textId="2D90C9CB" w:rsidR="00B200BA" w:rsidRPr="00444080" w:rsidRDefault="00B200BA" w:rsidP="00D949CD">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6C7D0C" w:rsidRPr="00105FC9" w:rsidRDefault="006C7D0C"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" fillcolor="white [3201]" stroked="f" strokeweight=".5pt">
                <v:textbox>
                  <w:txbxContent>
                    <w:p w14:paraId="771D1257" w14:textId="77777777" w:rsidR="006C7D0C" w:rsidRPr="00105FC9" w:rsidRDefault="006C7D0C"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42FF4024" w14:textId="575A20D7" w:rsidR="00726A90" w:rsidRPr="00726A90" w:rsidRDefault="003677E2" w:rsidP="00726A90">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6C7D0C" w:rsidRPr="00105FC9" w:rsidRDefault="006C7D0C"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" fillcolor="white [3201]" stroked="f" strokeweight=".5pt">
                <v:textbox>
                  <w:txbxContent>
                    <w:p w14:paraId="37D87A1F" w14:textId="77777777" w:rsidR="006C7D0C" w:rsidRPr="00105FC9" w:rsidRDefault="006C7D0C"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6C7D0C" w:rsidRPr="00105FC9" w:rsidRDefault="006C7D0C"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" fillcolor="white [3201]" stroked="f" strokeweight=".5pt">
                <v:textbox>
                  <w:txbxContent>
                    <w:p w14:paraId="388698AE" w14:textId="77777777" w:rsidR="006C7D0C" w:rsidRPr="00105FC9" w:rsidRDefault="006C7D0C"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6C7D0C" w:rsidRPr="00105FC9" w:rsidRDefault="006C7D0C"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" fillcolor="white [3201]" stroked="f" strokeweight=".5pt">
                <v:textbox>
                  <w:txbxContent>
                    <w:p w14:paraId="67AAD0DE" w14:textId="77777777" w:rsidR="006C7D0C" w:rsidRPr="00105FC9" w:rsidRDefault="006C7D0C"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593622A2" w14:textId="77777777" w:rsidR="00F205D2" w:rsidRPr="00F205D2" w:rsidRDefault="00F205D2" w:rsidP="00F205D2">
      <w:pPr>
        <w:pStyle w:val="ListParagraph"/>
        <w:rPr>
          <w:lang w:val="en-US" w:eastAsia="en-IN"/>
        </w:rPr>
      </w:pPr>
    </w:p>
    <w:p w14:paraId="63F7C386" w14:textId="10EFF833" w:rsidR="007D5A43" w:rsidRPr="009374FD" w:rsidRDefault="00F205D2" w:rsidP="009374FD">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4384" behindDoc="0" locked="0" layoutInCell="1" allowOverlap="1" wp14:anchorId="3314D0E9" wp14:editId="3793CE64">
                <wp:simplePos x="0" y="0"/>
                <wp:positionH relativeFrom="column">
                  <wp:posOffset>4768850</wp:posOffset>
                </wp:positionH>
                <wp:positionV relativeFrom="paragraph">
                  <wp:posOffset>345552</wp:posOffset>
                </wp:positionV>
                <wp:extent cx="457200" cy="27790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457200" cy="277905"/>
                        </a:xfrm>
                        <a:prstGeom prst="rect">
                          <a:avLst/>
                        </a:prstGeom>
                        <a:solidFill>
                          <a:schemeClr val="lt1"/>
                        </a:solidFill>
                        <a:ln w="6350">
                          <a:noFill/>
                        </a:ln>
                      </wps:spPr>
                      <wps:txbx>
                        <w:txbxContent>
                          <w:p w14:paraId="62E0F3CA" w14:textId="0870324F" w:rsidR="006C7D0C" w:rsidRPr="00105FC9" w:rsidRDefault="006C7D0C" w:rsidP="007D5A43">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4D0E9" id="Text Box 5" o:spid="_x0000_s1030" type="#_x0000_t202" style="position:absolute;left:0;text-align:left;margin-left:375.5pt;margin-top:27.2pt;width:36pt;height:21.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" fillcolor="white [3201]" stroked="f" strokeweight=".5pt">
                <v:textbox>
                  <w:txbxContent>
                    <w:p w14:paraId="62E0F3CA" w14:textId="0870324F" w:rsidR="006C7D0C" w:rsidRPr="00105FC9" w:rsidRDefault="006C7D0C" w:rsidP="007D5A43">
                      <w:pPr>
                        <w:rPr>
                          <w:lang w:val="en-US"/>
                        </w:rPr>
                      </w:pPr>
                      <w:r>
                        <w:rPr>
                          <w:lang w:val="en-US"/>
                        </w:rPr>
                        <w:t>(5)</w:t>
                      </w:r>
                    </w:p>
                  </w:txbxContent>
                </v:textbox>
              </v:shape>
            </w:pict>
          </mc:Fallback>
        </mc:AlternateContent>
      </w:r>
      <w:r>
        <w:rPr>
          <w:b/>
          <w:bCs/>
          <w:lang w:val="en-US" w:eastAsia="en-IN"/>
        </w:rPr>
        <w:t>G-mean</w:t>
      </w:r>
      <w:r w:rsidR="007D5A43">
        <w:rPr>
          <w:b/>
          <w:bCs/>
          <w:lang w:val="en-US" w:eastAsia="en-IN"/>
        </w:rPr>
        <w:t>:</w:t>
      </w:r>
      <w:r w:rsidR="007D5A43" w:rsidRPr="003124E5">
        <w:rPr>
          <w:lang w:val="en-US" w:eastAsia="en-IN"/>
        </w:rPr>
        <w:t xml:space="preserve"> </w:t>
      </w:r>
      <w:r w:rsidR="009374FD" w:rsidRPr="009374FD">
        <w:rPr>
          <w:lang w:val="en-US" w:eastAsia="en-IN"/>
        </w:rPr>
        <w:t>A geometric mean of a true positive rate and a</w:t>
      </w:r>
      <w:r w:rsidR="009374FD">
        <w:rPr>
          <w:lang w:val="en-US" w:eastAsia="en-IN"/>
        </w:rPr>
        <w:t xml:space="preserve"> </w:t>
      </w:r>
      <w:r w:rsidR="009374FD" w:rsidRPr="009374FD">
        <w:rPr>
          <w:lang w:val="en-US" w:eastAsia="en-IN"/>
        </w:rPr>
        <w:t>true negative rate</w:t>
      </w:r>
      <w:r w:rsidR="007D5A43" w:rsidRPr="009374FD">
        <w:rPr>
          <w:lang w:val="en-US" w:eastAsia="en-IN"/>
        </w:rPr>
        <w:t>, as in Equation (5):</w:t>
      </w:r>
    </w:p>
    <w:p w14:paraId="65BBE0FA" w14:textId="647157C8" w:rsidR="003677E2" w:rsidRDefault="00F205D2" w:rsidP="003677E2">
      <w:pPr>
        <w:rPr>
          <w:lang w:val="en-US" w:eastAsia="en-IN"/>
        </w:rPr>
      </w:pPr>
      <m:oMathPara>
        <m:oMath>
          <m:r>
            <w:rPr>
              <w:rFonts w:ascii="Cambria Math" w:hAnsi="Cambria Math"/>
              <w:lang w:val="en-US" w:eastAsia="en-IN"/>
            </w:rPr>
            <m:t>G-mean=</m:t>
          </m:r>
          <m:rad>
            <m:radPr>
              <m:degHide m:val="1"/>
              <m:ctrlPr>
                <w:rPr>
                  <w:rFonts w:ascii="Cambria Math" w:hAnsi="Cambria Math"/>
                  <w:i/>
                  <w:lang w:val="en-US" w:eastAsia="en-IN"/>
                </w:rPr>
              </m:ctrlPr>
            </m:radPr>
            <m:deg/>
            <m:e>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FN</m:t>
                  </m:r>
                </m:den>
              </m:f>
              <m:r>
                <w:rPr>
                  <w:rFonts w:ascii="Cambria Math" w:hAnsi="Cambria Math"/>
                  <w:lang w:val="en-US" w:eastAsia="en-IN"/>
                </w:rPr>
                <m:t>×</m:t>
              </m:r>
              <m:f>
                <m:fPr>
                  <m:ctrlPr>
                    <w:rPr>
                      <w:rFonts w:ascii="Cambria Math" w:hAnsi="Cambria Math"/>
                      <w:i/>
                      <w:lang w:val="en-US" w:eastAsia="en-IN"/>
                    </w:rPr>
                  </m:ctrlPr>
                </m:fPr>
                <m:num>
                  <m:r>
                    <w:rPr>
                      <w:rFonts w:ascii="Cambria Math" w:hAnsi="Cambria Math"/>
                      <w:lang w:val="en-US" w:eastAsia="en-IN"/>
                    </w:rPr>
                    <m:t>TN</m:t>
                  </m:r>
                </m:num>
                <m:den>
                  <m:r>
                    <w:rPr>
                      <w:rFonts w:ascii="Cambria Math" w:hAnsi="Cambria Math"/>
                      <w:lang w:val="en-US" w:eastAsia="en-IN"/>
                    </w:rPr>
                    <m:t>FP +TN</m:t>
                  </m:r>
                </m:den>
              </m:f>
            </m:e>
          </m:rad>
        </m:oMath>
      </m:oMathPara>
    </w:p>
    <w:p w14:paraId="5BB98191" w14:textId="77777777" w:rsidR="00F205D2" w:rsidRDefault="00F205D2" w:rsidP="00F205D2">
      <w:pPr>
        <w:pStyle w:val="Heading2"/>
        <w:numPr>
          <w:ilvl w:val="0"/>
          <w:numId w:val="0"/>
        </w:numPr>
        <w:ind w:left="576"/>
        <w:rPr>
          <w:highlight w:val="yellow"/>
          <w:lang w:val="en-US"/>
        </w:rPr>
      </w:pPr>
    </w:p>
    <w:p w14:paraId="73B2B3BB" w14:textId="0CDB7F90"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2B319B">
        <w:trPr>
          <w:trHeight w:val="170"/>
        </w:trPr>
        <w:tc>
          <w:tcPr>
            <w:tcW w:w="8581" w:type="dxa"/>
            <w:gridSpan w:val="6"/>
            <w:tcBorders>
              <w:top w:val="nil"/>
              <w:left w:val="nil"/>
              <w:right w:val="nil"/>
            </w:tcBorders>
          </w:tcPr>
          <w:p w14:paraId="41356F16" w14:textId="77777777" w:rsidR="003677E2" w:rsidRPr="00B05C9C" w:rsidRDefault="003677E2" w:rsidP="002B319B">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lastRenderedPageBreak/>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FD4988">
            <w:pPr>
              <w:widowControl w:val="0"/>
              <w:bidi/>
              <w:jc w:val="center"/>
              <w:rPr>
                <w:rFonts w:ascii="Times New Roman" w:eastAsia="Times New Roman" w:hAnsi="Times New Roman" w:cs="Times New Roman"/>
                <w:b/>
                <w:bCs/>
                <w:sz w:val="10"/>
                <w:szCs w:val="10"/>
                <w:rtl/>
                <w:lang w:val="en-US"/>
              </w:rPr>
            </w:pPr>
          </w:p>
        </w:tc>
      </w:tr>
      <w:tr w:rsidR="003677E2" w:rsidRPr="00B05C9C" w14:paraId="7F3A6942" w14:textId="77777777" w:rsidTr="002B319B">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2B319B">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2B319B">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8D0506" w:rsidRPr="00B05C9C" w14:paraId="0B6AB3A2" w14:textId="77777777" w:rsidTr="002B319B">
        <w:trPr>
          <w:gridAfter w:val="1"/>
          <w:wAfter w:w="46" w:type="dxa"/>
          <w:trHeight w:val="120"/>
        </w:trPr>
        <w:tc>
          <w:tcPr>
            <w:tcW w:w="1292" w:type="dxa"/>
            <w:tcBorders>
              <w:left w:val="nil"/>
              <w:bottom w:val="nil"/>
              <w:right w:val="nil"/>
            </w:tcBorders>
          </w:tcPr>
          <w:p w14:paraId="7EE4F70B" w14:textId="632F913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ant-1.7</w:t>
            </w:r>
          </w:p>
        </w:tc>
        <w:tc>
          <w:tcPr>
            <w:tcW w:w="1297" w:type="dxa"/>
            <w:tcBorders>
              <w:left w:val="nil"/>
              <w:bottom w:val="nil"/>
              <w:right w:val="nil"/>
            </w:tcBorders>
          </w:tcPr>
          <w:p w14:paraId="30E6664B"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0AD321B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left w:val="nil"/>
              <w:bottom w:val="nil"/>
              <w:right w:val="nil"/>
            </w:tcBorders>
          </w:tcPr>
          <w:p w14:paraId="1F3D855B" w14:textId="77777777" w:rsidR="008D0506" w:rsidRPr="00B05C9C" w:rsidRDefault="008D0506" w:rsidP="008D0506">
            <w:pPr>
              <w:rPr>
                <w:rFonts w:ascii="Times New Roman" w:hAnsi="Times New Roman" w:cs="Times New Roman"/>
                <w:sz w:val="20"/>
                <w:szCs w:val="20"/>
              </w:rPr>
            </w:pPr>
          </w:p>
        </w:tc>
        <w:tc>
          <w:tcPr>
            <w:tcW w:w="2840" w:type="dxa"/>
            <w:tcBorders>
              <w:left w:val="nil"/>
              <w:bottom w:val="nil"/>
              <w:right w:val="nil"/>
            </w:tcBorders>
          </w:tcPr>
          <w:p w14:paraId="1631B147" w14:textId="162FB875" w:rsidR="008D0506" w:rsidRPr="00B05C9C" w:rsidRDefault="008D0506" w:rsidP="008D0506">
            <w:pPr>
              <w:jc w:val="center"/>
              <w:rPr>
                <w:rFonts w:ascii="Times New Roman" w:hAnsi="Times New Roman" w:cs="Times New Roman"/>
                <w:sz w:val="20"/>
                <w:szCs w:val="20"/>
              </w:rPr>
            </w:pPr>
          </w:p>
        </w:tc>
      </w:tr>
      <w:tr w:rsidR="008D0506" w:rsidRPr="00B05C9C" w14:paraId="522C02A6" w14:textId="77777777" w:rsidTr="002B319B">
        <w:trPr>
          <w:gridAfter w:val="1"/>
          <w:wAfter w:w="46" w:type="dxa"/>
          <w:trHeight w:val="170"/>
        </w:trPr>
        <w:tc>
          <w:tcPr>
            <w:tcW w:w="1292" w:type="dxa"/>
            <w:tcBorders>
              <w:top w:val="nil"/>
              <w:left w:val="nil"/>
              <w:bottom w:val="nil"/>
              <w:right w:val="nil"/>
            </w:tcBorders>
          </w:tcPr>
          <w:p w14:paraId="177A023B" w14:textId="311E10D2"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camel-1.6</w:t>
            </w:r>
          </w:p>
        </w:tc>
        <w:tc>
          <w:tcPr>
            <w:tcW w:w="1297" w:type="dxa"/>
            <w:tcBorders>
              <w:top w:val="nil"/>
              <w:left w:val="nil"/>
              <w:bottom w:val="nil"/>
              <w:right w:val="nil"/>
            </w:tcBorders>
          </w:tcPr>
          <w:p w14:paraId="3EB443A3"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28651EF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C68A4AC"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658248B4" w14:textId="3FC40BBD" w:rsidR="008D0506" w:rsidRPr="00B05C9C" w:rsidRDefault="008D0506" w:rsidP="008D0506">
            <w:pPr>
              <w:jc w:val="center"/>
              <w:rPr>
                <w:rFonts w:ascii="Times New Roman" w:hAnsi="Times New Roman" w:cs="Times New Roman"/>
                <w:sz w:val="20"/>
                <w:szCs w:val="20"/>
              </w:rPr>
            </w:pPr>
          </w:p>
        </w:tc>
      </w:tr>
      <w:tr w:rsidR="008D0506" w:rsidRPr="00B05C9C" w14:paraId="10EBD04D" w14:textId="77777777" w:rsidTr="002B319B">
        <w:trPr>
          <w:gridAfter w:val="1"/>
          <w:wAfter w:w="46" w:type="dxa"/>
          <w:trHeight w:val="170"/>
        </w:trPr>
        <w:tc>
          <w:tcPr>
            <w:tcW w:w="1292" w:type="dxa"/>
            <w:tcBorders>
              <w:top w:val="nil"/>
              <w:left w:val="nil"/>
              <w:bottom w:val="nil"/>
              <w:right w:val="nil"/>
            </w:tcBorders>
          </w:tcPr>
          <w:p w14:paraId="7D6E6B4C" w14:textId="3E2FDB47" w:rsidR="008D0506" w:rsidRPr="00B05C9C" w:rsidRDefault="008D0506" w:rsidP="008D0506">
            <w:pPr>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297" w:type="dxa"/>
            <w:tcBorders>
              <w:top w:val="nil"/>
              <w:left w:val="nil"/>
              <w:bottom w:val="nil"/>
              <w:right w:val="nil"/>
            </w:tcBorders>
          </w:tcPr>
          <w:p w14:paraId="10175060"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4A6199AF"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564706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938BE5C" w14:textId="5F032414" w:rsidR="008D0506" w:rsidRPr="00B05C9C" w:rsidRDefault="008D0506" w:rsidP="008D0506">
            <w:pPr>
              <w:jc w:val="center"/>
              <w:rPr>
                <w:rFonts w:ascii="Times New Roman" w:hAnsi="Times New Roman" w:cs="Times New Roman"/>
                <w:sz w:val="20"/>
                <w:szCs w:val="20"/>
              </w:rPr>
            </w:pPr>
          </w:p>
        </w:tc>
      </w:tr>
      <w:tr w:rsidR="008D0506" w:rsidRPr="00B05C9C" w14:paraId="1D671043" w14:textId="77777777" w:rsidTr="002B319B">
        <w:trPr>
          <w:gridAfter w:val="1"/>
          <w:wAfter w:w="46" w:type="dxa"/>
          <w:trHeight w:val="170"/>
        </w:trPr>
        <w:tc>
          <w:tcPr>
            <w:tcW w:w="1292" w:type="dxa"/>
            <w:tcBorders>
              <w:top w:val="nil"/>
              <w:left w:val="nil"/>
              <w:bottom w:val="nil"/>
              <w:right w:val="nil"/>
            </w:tcBorders>
          </w:tcPr>
          <w:p w14:paraId="41A2DDA2" w14:textId="7A1EEFCF" w:rsidR="008D0506" w:rsidRPr="00B05C9C" w:rsidRDefault="008D0506" w:rsidP="008D0506">
            <w:pPr>
              <w:rPr>
                <w:rFonts w:ascii="Times New Roman" w:hAnsi="Times New Roman" w:cs="Times New Roman"/>
                <w:sz w:val="20"/>
                <w:szCs w:val="20"/>
              </w:rPr>
            </w:pPr>
            <w:r w:rsidRPr="00591D24">
              <w:rPr>
                <w:rFonts w:ascii="Times New Roman" w:hAnsi="Times New Roman" w:cs="Times New Roman"/>
                <w:sz w:val="20"/>
                <w:szCs w:val="20"/>
              </w:rPr>
              <w:t>jedit-4.3</w:t>
            </w:r>
          </w:p>
        </w:tc>
        <w:tc>
          <w:tcPr>
            <w:tcW w:w="1297" w:type="dxa"/>
            <w:tcBorders>
              <w:top w:val="nil"/>
              <w:left w:val="nil"/>
              <w:bottom w:val="nil"/>
              <w:right w:val="nil"/>
            </w:tcBorders>
          </w:tcPr>
          <w:p w14:paraId="201D6A84" w14:textId="77777777" w:rsidR="008D0506" w:rsidRPr="00B05C9C" w:rsidRDefault="008D0506" w:rsidP="008D0506">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1D51B202"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5109C2A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7E7D0649" w14:textId="168C0BFA" w:rsidR="008D0506" w:rsidRPr="00B05C9C" w:rsidRDefault="008D0506" w:rsidP="008D0506">
            <w:pPr>
              <w:jc w:val="center"/>
              <w:rPr>
                <w:rFonts w:ascii="Times New Roman" w:hAnsi="Times New Roman" w:cs="Times New Roman"/>
                <w:sz w:val="20"/>
                <w:szCs w:val="20"/>
              </w:rPr>
            </w:pPr>
          </w:p>
        </w:tc>
      </w:tr>
      <w:tr w:rsidR="008D0506" w:rsidRPr="00B05C9C" w14:paraId="6A666A34" w14:textId="77777777" w:rsidTr="002B319B">
        <w:trPr>
          <w:gridAfter w:val="1"/>
          <w:wAfter w:w="46" w:type="dxa"/>
          <w:trHeight w:val="170"/>
        </w:trPr>
        <w:tc>
          <w:tcPr>
            <w:tcW w:w="1292" w:type="dxa"/>
            <w:tcBorders>
              <w:top w:val="nil"/>
              <w:left w:val="nil"/>
              <w:bottom w:val="nil"/>
              <w:right w:val="nil"/>
            </w:tcBorders>
          </w:tcPr>
          <w:p w14:paraId="15E7A9FE" w14:textId="0A97F022"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log4j-1.2</w:t>
            </w:r>
          </w:p>
        </w:tc>
        <w:tc>
          <w:tcPr>
            <w:tcW w:w="1297" w:type="dxa"/>
            <w:tcBorders>
              <w:top w:val="nil"/>
              <w:left w:val="nil"/>
              <w:bottom w:val="nil"/>
              <w:right w:val="nil"/>
            </w:tcBorders>
          </w:tcPr>
          <w:p w14:paraId="73712BF8"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6226ABA0"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1D7150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234D5FF1" w14:textId="15B44133" w:rsidR="008D0506" w:rsidRPr="00B05C9C" w:rsidRDefault="008D0506" w:rsidP="008D0506">
            <w:pPr>
              <w:jc w:val="center"/>
              <w:rPr>
                <w:rFonts w:ascii="Times New Roman" w:hAnsi="Times New Roman" w:cs="Times New Roman"/>
                <w:sz w:val="20"/>
                <w:szCs w:val="20"/>
              </w:rPr>
            </w:pPr>
          </w:p>
        </w:tc>
      </w:tr>
      <w:tr w:rsidR="008D0506" w:rsidRPr="00B05C9C" w14:paraId="43046ADA" w14:textId="77777777" w:rsidTr="002B319B">
        <w:trPr>
          <w:gridAfter w:val="1"/>
          <w:wAfter w:w="46" w:type="dxa"/>
          <w:trHeight w:val="170"/>
        </w:trPr>
        <w:tc>
          <w:tcPr>
            <w:tcW w:w="1292" w:type="dxa"/>
            <w:tcBorders>
              <w:top w:val="nil"/>
              <w:left w:val="nil"/>
              <w:bottom w:val="nil"/>
              <w:right w:val="nil"/>
            </w:tcBorders>
          </w:tcPr>
          <w:p w14:paraId="76053BEE" w14:textId="245A4D81"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lucene-2.4</w:t>
            </w:r>
          </w:p>
        </w:tc>
        <w:tc>
          <w:tcPr>
            <w:tcW w:w="1297" w:type="dxa"/>
            <w:tcBorders>
              <w:top w:val="nil"/>
              <w:left w:val="nil"/>
              <w:bottom w:val="nil"/>
              <w:right w:val="nil"/>
            </w:tcBorders>
          </w:tcPr>
          <w:p w14:paraId="41D9210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0092FC1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0099E83"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0C12A9B0" w14:textId="3F361107" w:rsidR="008D0506" w:rsidRPr="00B05C9C" w:rsidRDefault="008D0506" w:rsidP="008D0506">
            <w:pPr>
              <w:jc w:val="center"/>
              <w:rPr>
                <w:rFonts w:ascii="Times New Roman" w:hAnsi="Times New Roman" w:cs="Times New Roman"/>
                <w:sz w:val="20"/>
                <w:szCs w:val="20"/>
              </w:rPr>
            </w:pPr>
          </w:p>
        </w:tc>
      </w:tr>
      <w:tr w:rsidR="008D0506" w:rsidRPr="00B05C9C" w14:paraId="63A3FA7F" w14:textId="77777777" w:rsidTr="002B319B">
        <w:trPr>
          <w:gridAfter w:val="1"/>
          <w:wAfter w:w="46" w:type="dxa"/>
          <w:trHeight w:val="170"/>
        </w:trPr>
        <w:tc>
          <w:tcPr>
            <w:tcW w:w="1292" w:type="dxa"/>
            <w:tcBorders>
              <w:top w:val="nil"/>
              <w:left w:val="nil"/>
              <w:bottom w:val="nil"/>
              <w:right w:val="nil"/>
            </w:tcBorders>
          </w:tcPr>
          <w:p w14:paraId="1B84113F" w14:textId="64D973A9"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poi-3</w:t>
            </w:r>
            <w:r w:rsidRPr="00591D24">
              <w:rPr>
                <w:rFonts w:ascii="Times New Roman" w:hAnsi="Times New Roman" w:cs="Times New Roman"/>
                <w:sz w:val="20"/>
                <w:szCs w:val="20"/>
              </w:rPr>
              <w:t>.0</w:t>
            </w:r>
          </w:p>
        </w:tc>
        <w:tc>
          <w:tcPr>
            <w:tcW w:w="1297" w:type="dxa"/>
            <w:tcBorders>
              <w:top w:val="nil"/>
              <w:left w:val="nil"/>
              <w:bottom w:val="nil"/>
              <w:right w:val="nil"/>
            </w:tcBorders>
          </w:tcPr>
          <w:p w14:paraId="34965C4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0E2BF4B6"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3777BEF"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9DA3806" w14:textId="183808AC" w:rsidR="008D0506" w:rsidRPr="00B05C9C" w:rsidRDefault="008D0506" w:rsidP="008D0506">
            <w:pPr>
              <w:jc w:val="center"/>
              <w:rPr>
                <w:rFonts w:ascii="Times New Roman" w:hAnsi="Times New Roman" w:cs="Times New Roman"/>
                <w:sz w:val="20"/>
                <w:szCs w:val="20"/>
              </w:rPr>
            </w:pPr>
          </w:p>
        </w:tc>
      </w:tr>
      <w:tr w:rsidR="008D0506" w:rsidRPr="00B05C9C" w14:paraId="430993C0" w14:textId="77777777" w:rsidTr="002B319B">
        <w:trPr>
          <w:gridAfter w:val="1"/>
          <w:wAfter w:w="46" w:type="dxa"/>
          <w:trHeight w:val="170"/>
        </w:trPr>
        <w:tc>
          <w:tcPr>
            <w:tcW w:w="1292" w:type="dxa"/>
            <w:tcBorders>
              <w:top w:val="nil"/>
              <w:left w:val="nil"/>
              <w:bottom w:val="nil"/>
              <w:right w:val="nil"/>
            </w:tcBorders>
          </w:tcPr>
          <w:p w14:paraId="24CDBC72" w14:textId="2997A436" w:rsidR="008D0506" w:rsidRPr="00B05C9C" w:rsidRDefault="008D0506" w:rsidP="008D0506">
            <w:pPr>
              <w:rPr>
                <w:rFonts w:ascii="Times New Roman" w:hAnsi="Times New Roman" w:cs="Times New Roman"/>
                <w:sz w:val="20"/>
                <w:szCs w:val="20"/>
                <w:highlight w:val="green"/>
              </w:rPr>
            </w:pPr>
            <w:proofErr w:type="gramStart"/>
            <w:r>
              <w:rPr>
                <w:rFonts w:ascii="Times New Roman" w:hAnsi="Times New Roman" w:cs="Times New Roman"/>
                <w:sz w:val="20"/>
                <w:szCs w:val="20"/>
              </w:rPr>
              <w:t>tomcat-6</w:t>
            </w:r>
            <w:proofErr w:type="gramEnd"/>
          </w:p>
        </w:tc>
        <w:tc>
          <w:tcPr>
            <w:tcW w:w="1297" w:type="dxa"/>
            <w:tcBorders>
              <w:top w:val="nil"/>
              <w:left w:val="nil"/>
              <w:bottom w:val="nil"/>
              <w:right w:val="nil"/>
            </w:tcBorders>
          </w:tcPr>
          <w:p w14:paraId="03C320E2"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2D721F6A"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68A7665"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48ECE492" w14:textId="38B15AC5" w:rsidR="008D0506" w:rsidRPr="00B05C9C" w:rsidRDefault="008D0506" w:rsidP="008D0506">
            <w:pPr>
              <w:jc w:val="center"/>
              <w:rPr>
                <w:rFonts w:ascii="Times New Roman" w:hAnsi="Times New Roman" w:cs="Times New Roman"/>
                <w:sz w:val="20"/>
                <w:szCs w:val="20"/>
              </w:rPr>
            </w:pPr>
          </w:p>
        </w:tc>
      </w:tr>
      <w:tr w:rsidR="008D0506" w:rsidRPr="00B05C9C" w14:paraId="43029642" w14:textId="77777777" w:rsidTr="002B319B">
        <w:trPr>
          <w:gridAfter w:val="1"/>
          <w:wAfter w:w="46" w:type="dxa"/>
          <w:trHeight w:val="170"/>
        </w:trPr>
        <w:tc>
          <w:tcPr>
            <w:tcW w:w="1292" w:type="dxa"/>
            <w:tcBorders>
              <w:top w:val="nil"/>
              <w:left w:val="nil"/>
              <w:bottom w:val="nil"/>
              <w:right w:val="nil"/>
            </w:tcBorders>
          </w:tcPr>
          <w:p w14:paraId="6175F701" w14:textId="01AFD8B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xalan-2.6</w:t>
            </w:r>
          </w:p>
        </w:tc>
        <w:tc>
          <w:tcPr>
            <w:tcW w:w="1297" w:type="dxa"/>
            <w:tcBorders>
              <w:top w:val="nil"/>
              <w:left w:val="nil"/>
              <w:bottom w:val="nil"/>
              <w:right w:val="nil"/>
            </w:tcBorders>
          </w:tcPr>
          <w:p w14:paraId="0591BB6E"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4EC66DE1"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7152A60"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1207743A" w14:textId="06F3F875" w:rsidR="008D0506" w:rsidRPr="00B05C9C" w:rsidRDefault="008D0506" w:rsidP="008D0506">
            <w:pPr>
              <w:jc w:val="center"/>
              <w:rPr>
                <w:rFonts w:ascii="Times New Roman" w:hAnsi="Times New Roman" w:cs="Times New Roman"/>
                <w:sz w:val="20"/>
                <w:szCs w:val="20"/>
              </w:rPr>
            </w:pPr>
          </w:p>
        </w:tc>
      </w:tr>
      <w:tr w:rsidR="008D0506" w:rsidRPr="00B05C9C" w14:paraId="42957A2F" w14:textId="77777777" w:rsidTr="002B319B">
        <w:trPr>
          <w:gridAfter w:val="1"/>
          <w:wAfter w:w="46" w:type="dxa"/>
          <w:trHeight w:val="170"/>
        </w:trPr>
        <w:tc>
          <w:tcPr>
            <w:tcW w:w="1292" w:type="dxa"/>
            <w:tcBorders>
              <w:top w:val="nil"/>
              <w:left w:val="nil"/>
              <w:bottom w:val="nil"/>
              <w:right w:val="nil"/>
            </w:tcBorders>
          </w:tcPr>
          <w:p w14:paraId="554B3CDD" w14:textId="2882F784" w:rsidR="008D0506" w:rsidRPr="00B05C9C" w:rsidRDefault="008D0506" w:rsidP="008D0506">
            <w:pPr>
              <w:rPr>
                <w:rFonts w:ascii="Times New Roman" w:hAnsi="Times New Roman" w:cs="Times New Roman"/>
                <w:sz w:val="20"/>
                <w:szCs w:val="20"/>
                <w:highlight w:val="green"/>
              </w:rPr>
            </w:pPr>
            <w:r>
              <w:rPr>
                <w:rFonts w:ascii="Times New Roman" w:hAnsi="Times New Roman" w:cs="Times New Roman"/>
                <w:sz w:val="20"/>
                <w:szCs w:val="20"/>
              </w:rPr>
              <w:t>xerces-1.4</w:t>
            </w:r>
          </w:p>
        </w:tc>
        <w:tc>
          <w:tcPr>
            <w:tcW w:w="1297" w:type="dxa"/>
            <w:tcBorders>
              <w:top w:val="nil"/>
              <w:left w:val="nil"/>
              <w:bottom w:val="nil"/>
              <w:right w:val="nil"/>
            </w:tcBorders>
          </w:tcPr>
          <w:p w14:paraId="426AD0CA" w14:textId="77777777" w:rsidR="008D0506" w:rsidRPr="00B05C9C" w:rsidRDefault="008D0506" w:rsidP="008D0506">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11A3AA3C" w:rsidR="008D0506" w:rsidRPr="00B05C9C" w:rsidRDefault="008D0506" w:rsidP="008D0506">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ED01186" w14:textId="77777777" w:rsidR="008D0506" w:rsidRPr="00B05C9C" w:rsidRDefault="008D0506" w:rsidP="008D0506">
            <w:pPr>
              <w:rPr>
                <w:rFonts w:ascii="Times New Roman" w:hAnsi="Times New Roman" w:cs="Times New Roman"/>
                <w:sz w:val="20"/>
                <w:szCs w:val="20"/>
              </w:rPr>
            </w:pPr>
          </w:p>
        </w:tc>
        <w:tc>
          <w:tcPr>
            <w:tcW w:w="2840" w:type="dxa"/>
            <w:tcBorders>
              <w:top w:val="nil"/>
              <w:left w:val="nil"/>
              <w:bottom w:val="nil"/>
              <w:right w:val="nil"/>
            </w:tcBorders>
          </w:tcPr>
          <w:p w14:paraId="5F3D027E" w14:textId="588F5F84" w:rsidR="008D0506" w:rsidRPr="00B05C9C" w:rsidRDefault="008D0506" w:rsidP="008D0506">
            <w:pPr>
              <w:jc w:val="center"/>
              <w:rPr>
                <w:rFonts w:ascii="Times New Roman" w:hAnsi="Times New Roman" w:cs="Times New Roman"/>
                <w:sz w:val="20"/>
                <w:szCs w:val="20"/>
              </w:rPr>
            </w:pPr>
          </w:p>
        </w:tc>
      </w:tr>
      <w:tr w:rsidR="003677E2" w:rsidRPr="00B05C9C" w14:paraId="37239F29" w14:textId="77777777" w:rsidTr="002B319B">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6A21B72F"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single" w:sz="4" w:space="0" w:color="auto"/>
              <w:left w:val="nil"/>
              <w:bottom w:val="nil"/>
              <w:right w:val="nil"/>
            </w:tcBorders>
          </w:tcPr>
          <w:p w14:paraId="474F68FC" w14:textId="77777777" w:rsidR="003677E2" w:rsidRPr="00B05C9C" w:rsidRDefault="003677E2" w:rsidP="002B319B">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2B319B">
            <w:pPr>
              <w:jc w:val="center"/>
              <w:rPr>
                <w:rFonts w:ascii="Times New Roman" w:hAnsi="Times New Roman" w:cs="Times New Roman"/>
                <w:sz w:val="20"/>
                <w:szCs w:val="20"/>
              </w:rPr>
            </w:pPr>
          </w:p>
        </w:tc>
      </w:tr>
      <w:tr w:rsidR="003677E2" w:rsidRPr="00B05C9C" w14:paraId="757EB757" w14:textId="77777777" w:rsidTr="002B319B">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171A61A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0D0BE22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2B319B">
            <w:pPr>
              <w:jc w:val="center"/>
              <w:rPr>
                <w:rFonts w:ascii="Times New Roman" w:hAnsi="Times New Roman" w:cs="Times New Roman"/>
                <w:sz w:val="20"/>
                <w:szCs w:val="20"/>
              </w:rPr>
            </w:pPr>
          </w:p>
        </w:tc>
      </w:tr>
      <w:tr w:rsidR="003677E2" w:rsidRPr="00B05C9C" w14:paraId="6D26B8D9" w14:textId="77777777" w:rsidTr="002B319B">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66E26A71"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3A8910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2B319B">
            <w:pPr>
              <w:jc w:val="center"/>
              <w:rPr>
                <w:rFonts w:ascii="Times New Roman" w:hAnsi="Times New Roman" w:cs="Times New Roman"/>
                <w:sz w:val="20"/>
                <w:szCs w:val="20"/>
              </w:rPr>
            </w:pPr>
          </w:p>
        </w:tc>
      </w:tr>
      <w:tr w:rsidR="003677E2" w:rsidRPr="00B05C9C" w14:paraId="2FC6962D" w14:textId="77777777" w:rsidTr="002B319B">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313C06EC"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1CD91539"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2B319B">
            <w:pPr>
              <w:jc w:val="center"/>
              <w:rPr>
                <w:rFonts w:ascii="Times New Roman" w:hAnsi="Times New Roman" w:cs="Times New Roman"/>
                <w:sz w:val="20"/>
                <w:szCs w:val="20"/>
              </w:rPr>
            </w:pPr>
          </w:p>
        </w:tc>
      </w:tr>
      <w:tr w:rsidR="003677E2" w:rsidRPr="00B05C9C" w14:paraId="13BD99FB" w14:textId="77777777" w:rsidTr="002B319B">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4A080887"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57B2E56"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2B319B">
            <w:pPr>
              <w:jc w:val="center"/>
              <w:rPr>
                <w:rFonts w:ascii="Times New Roman" w:hAnsi="Times New Roman" w:cs="Times New Roman"/>
                <w:sz w:val="20"/>
                <w:szCs w:val="20"/>
              </w:rPr>
            </w:pPr>
          </w:p>
        </w:tc>
      </w:tr>
      <w:tr w:rsidR="003677E2" w:rsidRPr="00B05C9C" w14:paraId="52AC2C10" w14:textId="77777777" w:rsidTr="002B319B">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4731514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7342BD3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2B319B">
            <w:pPr>
              <w:jc w:val="center"/>
              <w:rPr>
                <w:rFonts w:ascii="Times New Roman" w:hAnsi="Times New Roman" w:cs="Times New Roman"/>
                <w:sz w:val="20"/>
                <w:szCs w:val="20"/>
              </w:rPr>
            </w:pPr>
          </w:p>
        </w:tc>
      </w:tr>
      <w:tr w:rsidR="003677E2" w:rsidRPr="00B05C9C" w14:paraId="5C208913" w14:textId="77777777" w:rsidTr="002B319B">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4AAC1869"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4086BB5"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2B319B">
            <w:pPr>
              <w:jc w:val="center"/>
              <w:rPr>
                <w:rFonts w:ascii="Times New Roman" w:hAnsi="Times New Roman" w:cs="Times New Roman"/>
                <w:sz w:val="20"/>
                <w:szCs w:val="20"/>
              </w:rPr>
            </w:pPr>
          </w:p>
        </w:tc>
      </w:tr>
      <w:tr w:rsidR="003677E2" w:rsidRPr="00B05C9C" w14:paraId="505D8941" w14:textId="77777777" w:rsidTr="002B319B">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64CDEA8D"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4A093A38"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2B319B">
            <w:pPr>
              <w:jc w:val="center"/>
              <w:rPr>
                <w:rFonts w:ascii="Times New Roman" w:hAnsi="Times New Roman" w:cs="Times New Roman"/>
                <w:sz w:val="20"/>
                <w:szCs w:val="20"/>
              </w:rPr>
            </w:pPr>
          </w:p>
        </w:tc>
      </w:tr>
      <w:tr w:rsidR="003677E2" w:rsidRPr="00B05C9C" w14:paraId="2CC65F0F" w14:textId="77777777" w:rsidTr="002B319B">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0ED036AB"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3B72C2FE"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2B319B">
            <w:pPr>
              <w:jc w:val="center"/>
              <w:rPr>
                <w:rFonts w:ascii="Times New Roman" w:hAnsi="Times New Roman" w:cs="Times New Roman"/>
                <w:sz w:val="20"/>
                <w:szCs w:val="20"/>
              </w:rPr>
            </w:pPr>
          </w:p>
        </w:tc>
      </w:tr>
      <w:tr w:rsidR="003677E2" w:rsidRPr="00B05C9C" w14:paraId="2E2AC465" w14:textId="77777777" w:rsidTr="002B319B">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6D6D2278"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bottom w:val="nil"/>
              <w:right w:val="nil"/>
            </w:tcBorders>
          </w:tcPr>
          <w:p w14:paraId="6C808D9D"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2B319B">
            <w:pPr>
              <w:jc w:val="center"/>
              <w:rPr>
                <w:rFonts w:ascii="Times New Roman" w:hAnsi="Times New Roman" w:cs="Times New Roman"/>
                <w:sz w:val="20"/>
                <w:szCs w:val="20"/>
              </w:rPr>
            </w:pPr>
          </w:p>
        </w:tc>
      </w:tr>
      <w:tr w:rsidR="003677E2" w:rsidRPr="00B05C9C" w14:paraId="1A34DE2E" w14:textId="77777777" w:rsidTr="002B319B">
        <w:trPr>
          <w:gridAfter w:val="1"/>
          <w:wAfter w:w="46" w:type="dxa"/>
          <w:trHeight w:val="170"/>
        </w:trPr>
        <w:tc>
          <w:tcPr>
            <w:tcW w:w="1292" w:type="dxa"/>
            <w:tcBorders>
              <w:top w:val="nil"/>
              <w:left w:val="nil"/>
              <w:right w:val="nil"/>
            </w:tcBorders>
          </w:tcPr>
          <w:p w14:paraId="39BD11E3"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2B319B">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21DE6FA0" w:rsidR="003677E2" w:rsidRPr="00B05C9C" w:rsidRDefault="009671E8" w:rsidP="002B319B">
            <w:pPr>
              <w:rPr>
                <w:rFonts w:ascii="Times New Roman" w:hAnsi="Times New Roman" w:cs="Times New Roman"/>
                <w:sz w:val="20"/>
                <w:szCs w:val="20"/>
              </w:rPr>
            </w:pPr>
            <w:r>
              <w:rPr>
                <w:rFonts w:ascii="Times New Roman" w:hAnsi="Times New Roman" w:cs="Times New Roman"/>
                <w:sz w:val="20"/>
                <w:szCs w:val="20"/>
              </w:rPr>
              <w:t>1</w:t>
            </w:r>
          </w:p>
        </w:tc>
        <w:tc>
          <w:tcPr>
            <w:tcW w:w="1134" w:type="dxa"/>
            <w:tcBorders>
              <w:top w:val="nil"/>
              <w:left w:val="nil"/>
              <w:right w:val="nil"/>
            </w:tcBorders>
          </w:tcPr>
          <w:p w14:paraId="5FF54B53" w14:textId="77777777" w:rsidR="003677E2" w:rsidRPr="00B05C9C" w:rsidRDefault="003677E2" w:rsidP="002B319B">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2B319B">
            <w:pPr>
              <w:jc w:val="cente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504992B5" w14:textId="77777777" w:rsidR="002038BC" w:rsidRPr="002038BC" w:rsidRDefault="00043C84" w:rsidP="002038BC">
      <w:pPr>
        <w:pStyle w:val="Bibliography"/>
      </w:pPr>
      <w:r w:rsidRPr="00043C84">
        <w:rPr>
          <w:color w:val="000000" w:themeColor="text1"/>
        </w:rPr>
        <w:fldChar w:fldCharType="begin"/>
      </w:r>
      <w:r w:rsidRPr="00043C84">
        <w:rPr>
          <w:color w:val="000000" w:themeColor="text1"/>
        </w:rPr>
        <w:instrText xml:space="preserve"> ADDIN ZOTERO_BIBL {"uncited":[],"omitted":[],"custom":[]} CSL_BIBLIOGRAPHY </w:instrText>
      </w:r>
      <w:r w:rsidRPr="00043C84">
        <w:rPr>
          <w:color w:val="000000" w:themeColor="text1"/>
        </w:rPr>
        <w:fldChar w:fldCharType="separate"/>
      </w:r>
      <w:r w:rsidR="002038BC" w:rsidRPr="002038BC">
        <w:t>[1]</w:t>
      </w:r>
      <w:r w:rsidR="002038BC" w:rsidRPr="002038BC">
        <w:tab/>
        <w:t xml:space="preserve">I. Arora and A. Saha, “ELM and KELM based software defect prediction using feature selection techniques,” </w:t>
      </w:r>
      <w:r w:rsidR="002038BC" w:rsidRPr="002038BC">
        <w:rPr>
          <w:i/>
          <w:iCs/>
        </w:rPr>
        <w:t>Journal of Information and Optimization Sciences</w:t>
      </w:r>
      <w:r w:rsidR="002038BC" w:rsidRPr="002038BC">
        <w:t>, vol. 40, no. 5, pp. 1025–1045, Jul. 2019, doi: 10.1080/02522667.2019.1637999.</w:t>
      </w:r>
    </w:p>
    <w:p w14:paraId="318E1308" w14:textId="77777777" w:rsidR="002038BC" w:rsidRPr="002038BC" w:rsidRDefault="002038BC" w:rsidP="002038BC">
      <w:pPr>
        <w:pStyle w:val="Bibliography"/>
      </w:pPr>
      <w:r w:rsidRPr="002038BC">
        <w:t>[2]</w:t>
      </w:r>
      <w:r w:rsidRPr="002038BC">
        <w:tab/>
        <w:t xml:space="preserve">M. Anbu and G. S. Anandha Mala, “Feature selection using firefly algorithm in software defect prediction,” </w:t>
      </w:r>
      <w:r w:rsidRPr="002038BC">
        <w:rPr>
          <w:i/>
          <w:iCs/>
        </w:rPr>
        <w:t>Cluster Comput</w:t>
      </w:r>
      <w:r w:rsidRPr="002038BC">
        <w:t>, vol. 22, no. 5, pp. 10925–10934, Sep. 2019, doi: 10.1007/s10586-017-1235-3.</w:t>
      </w:r>
    </w:p>
    <w:p w14:paraId="327CD540" w14:textId="77777777" w:rsidR="002038BC" w:rsidRPr="002038BC" w:rsidRDefault="002038BC" w:rsidP="002038BC">
      <w:pPr>
        <w:pStyle w:val="Bibliography"/>
      </w:pPr>
      <w:r w:rsidRPr="002038BC">
        <w:t>[3]</w:t>
      </w:r>
      <w:r w:rsidRPr="002038BC">
        <w:tab/>
        <w:t xml:space="preserve">R. A. Khurma, H. Alsawalqah, I. Aljarah, M. A. Elaziz, and R. Damaševičius, “An Enhanced Evolutionary Software Defect Prediction Method Using Island Moth Flame Optimization,” </w:t>
      </w:r>
      <w:r w:rsidRPr="002038BC">
        <w:rPr>
          <w:i/>
          <w:iCs/>
        </w:rPr>
        <w:t>Mathematics</w:t>
      </w:r>
      <w:r w:rsidRPr="002038BC">
        <w:t>, vol. 9, no. 15, Art. no. 15, Jan. 2021, doi: 10.3390/math9151722.</w:t>
      </w:r>
    </w:p>
    <w:p w14:paraId="7A0DCCB1" w14:textId="77777777" w:rsidR="002038BC" w:rsidRPr="002038BC" w:rsidRDefault="002038BC" w:rsidP="002038BC">
      <w:pPr>
        <w:pStyle w:val="Bibliography"/>
      </w:pPr>
      <w:r w:rsidRPr="002038BC">
        <w:t>[4]</w:t>
      </w:r>
      <w:r w:rsidRPr="002038BC">
        <w:tab/>
        <w:t xml:space="preserve">R. Wahono, “A Systematic Literature Review of Software Defect Prediction: Research Trends, Datasets, Methods and Frameworks,” </w:t>
      </w:r>
      <w:r w:rsidRPr="002038BC">
        <w:rPr>
          <w:i/>
          <w:iCs/>
        </w:rPr>
        <w:t>Journal of Software Engineering</w:t>
      </w:r>
      <w:r w:rsidRPr="002038BC">
        <w:t>, vol. 1, May 2015.</w:t>
      </w:r>
    </w:p>
    <w:p w14:paraId="7E729756" w14:textId="77777777" w:rsidR="002038BC" w:rsidRPr="002038BC" w:rsidRDefault="002038BC" w:rsidP="002038BC">
      <w:pPr>
        <w:pStyle w:val="Bibliography"/>
      </w:pPr>
      <w:r w:rsidRPr="002038BC">
        <w:t>[5]</w:t>
      </w:r>
      <w:r w:rsidRPr="002038BC">
        <w:tab/>
        <w:t xml:space="preserve">D. Bowes, T. Hall, and J. Petrić, “Software defect prediction: do different classifiers find the same </w:t>
      </w:r>
      <w:proofErr w:type="gramStart"/>
      <w:r w:rsidRPr="002038BC">
        <w:t>defects?,</w:t>
      </w:r>
      <w:proofErr w:type="gramEnd"/>
      <w:r w:rsidRPr="002038BC">
        <w:t xml:space="preserve">” </w:t>
      </w:r>
      <w:r w:rsidRPr="002038BC">
        <w:rPr>
          <w:i/>
          <w:iCs/>
        </w:rPr>
        <w:t>Software Quality Journal</w:t>
      </w:r>
      <w:r w:rsidRPr="002038BC">
        <w:t>, vol. 26, Jun. 2018, doi: 10.1007/s11219-016-9353-3.</w:t>
      </w:r>
    </w:p>
    <w:p w14:paraId="0D24B3F5" w14:textId="77777777" w:rsidR="002038BC" w:rsidRPr="002038BC" w:rsidRDefault="002038BC" w:rsidP="002038BC">
      <w:pPr>
        <w:pStyle w:val="Bibliography"/>
      </w:pPr>
      <w:r w:rsidRPr="002038BC">
        <w:t>[6]</w:t>
      </w:r>
      <w:r w:rsidRPr="002038BC">
        <w:tab/>
        <w:t xml:space="preserve">A. O. Balogun </w:t>
      </w:r>
      <w:r w:rsidRPr="002038BC">
        <w:rPr>
          <w:i/>
          <w:iCs/>
        </w:rPr>
        <w:t>et al.</w:t>
      </w:r>
      <w:r w:rsidRPr="002038BC">
        <w:t xml:space="preserve">, “Search-Based Wrapper Feature Selection Methods in Software Defect Prediction: An Empirical Analysis,” </w:t>
      </w:r>
      <w:r w:rsidRPr="002038BC">
        <w:rPr>
          <w:i/>
          <w:iCs/>
        </w:rPr>
        <w:t>Advances in Intelligent Systems and Computing</w:t>
      </w:r>
      <w:r w:rsidRPr="002038BC">
        <w:t>, vol. 1224 A, pp. 492–503, 2020.</w:t>
      </w:r>
    </w:p>
    <w:p w14:paraId="54187F44" w14:textId="77777777" w:rsidR="002038BC" w:rsidRPr="002038BC" w:rsidRDefault="002038BC" w:rsidP="002038BC">
      <w:pPr>
        <w:pStyle w:val="Bibliography"/>
      </w:pPr>
      <w:r w:rsidRPr="002038BC">
        <w:t>[7]</w:t>
      </w:r>
      <w:r w:rsidRPr="002038BC">
        <w:tab/>
        <w:t xml:space="preserve">S. Goyal and P. K. Bhatia, “Software fault prediction using lion optimization algorithm,” </w:t>
      </w:r>
      <w:r w:rsidRPr="002038BC">
        <w:rPr>
          <w:i/>
          <w:iCs/>
        </w:rPr>
        <w:t>Int. j. inf. tecnol.</w:t>
      </w:r>
      <w:r w:rsidRPr="002038BC">
        <w:t>, Sep. 2021, doi: 10.1007/s41870-021-00804-w.</w:t>
      </w:r>
    </w:p>
    <w:p w14:paraId="4AD7358F" w14:textId="77777777" w:rsidR="002038BC" w:rsidRPr="002038BC" w:rsidRDefault="002038BC" w:rsidP="002038BC">
      <w:pPr>
        <w:pStyle w:val="Bibliography"/>
      </w:pPr>
      <w:r w:rsidRPr="002038BC">
        <w:lastRenderedPageBreak/>
        <w:t>[8]</w:t>
      </w:r>
      <w:r w:rsidRPr="002038BC">
        <w:tab/>
        <w:t xml:space="preserve">M. Kondo, C. P. Bezemer, Y. Kamei, A. E. Hassan, and O. Mizuno, “The impact of feature reduction techniques on defect prediction models,” </w:t>
      </w:r>
      <w:r w:rsidRPr="002038BC">
        <w:rPr>
          <w:i/>
          <w:iCs/>
        </w:rPr>
        <w:t>Empirical Software Engineering</w:t>
      </w:r>
      <w:r w:rsidRPr="002038BC">
        <w:t>, vol. 24, no. 4, pp. 1925–1963, Aug. 2019, doi: 10.1007/s10664-018-9679-5.</w:t>
      </w:r>
    </w:p>
    <w:p w14:paraId="3D2E9155" w14:textId="77777777" w:rsidR="002038BC" w:rsidRPr="002038BC" w:rsidRDefault="002038BC" w:rsidP="002038BC">
      <w:pPr>
        <w:pStyle w:val="Bibliography"/>
      </w:pPr>
      <w:r w:rsidRPr="002038BC">
        <w:t>[9]</w:t>
      </w:r>
      <w:r w:rsidRPr="002038BC">
        <w:tab/>
        <w:t xml:space="preserve">R. Abu Khurma, I. Aljarah, and A. Sharieh, “A Simultaneous Moth Flame Optimizer Feature Selection Approach Based on Levy Flight and Selection Operators for Medical Diagnosis,” </w:t>
      </w:r>
      <w:r w:rsidRPr="002038BC">
        <w:rPr>
          <w:i/>
          <w:iCs/>
        </w:rPr>
        <w:t>ARABIAN JOURNAL FOR SCIENCE AND ENGINEERING</w:t>
      </w:r>
      <w:r w:rsidRPr="002038BC">
        <w:t>, Mar. 2021, doi: 10.1007/s13369-021-05478-x.</w:t>
      </w:r>
    </w:p>
    <w:p w14:paraId="3E8A3050" w14:textId="77777777" w:rsidR="002038BC" w:rsidRPr="002038BC" w:rsidRDefault="002038BC" w:rsidP="002038BC">
      <w:pPr>
        <w:pStyle w:val="Bibliography"/>
      </w:pPr>
      <w:r w:rsidRPr="002038BC">
        <w:t>[10]</w:t>
      </w:r>
      <w:r w:rsidRPr="002038BC">
        <w:tab/>
        <w:t xml:space="preserve">S. Hosseini, B. Turhan, and M. Mäntylä, “A benchmark study on the effectiveness of search-based data selection and feature selection for cross project defect prediction,” </w:t>
      </w:r>
      <w:r w:rsidRPr="002038BC">
        <w:rPr>
          <w:i/>
          <w:iCs/>
        </w:rPr>
        <w:t>Information and Software Technology</w:t>
      </w:r>
      <w:r w:rsidRPr="002038BC">
        <w:t>, vol. 95, pp. 296–312, Mar. 2018, doi: 10.1016/j.infsof.2017.06.004.</w:t>
      </w:r>
    </w:p>
    <w:p w14:paraId="566C3D03" w14:textId="77777777" w:rsidR="002038BC" w:rsidRPr="002038BC" w:rsidRDefault="002038BC" w:rsidP="002038BC">
      <w:pPr>
        <w:pStyle w:val="Bibliography"/>
      </w:pPr>
      <w:r w:rsidRPr="002038BC">
        <w:t>[11]</w:t>
      </w:r>
      <w:r w:rsidRPr="002038BC">
        <w:tab/>
        <w:t xml:space="preserve">M. Mafarja </w:t>
      </w:r>
      <w:r w:rsidRPr="002038BC">
        <w:rPr>
          <w:i/>
          <w:iCs/>
        </w:rPr>
        <w:t>et al.</w:t>
      </w:r>
      <w:r w:rsidRPr="002038BC">
        <w:t xml:space="preserve">, “Binary dragonfly optimization for feature selection using time-varying transfer functions,” </w:t>
      </w:r>
      <w:r w:rsidRPr="002038BC">
        <w:rPr>
          <w:i/>
          <w:iCs/>
        </w:rPr>
        <w:t>Knowledge-Based Systems</w:t>
      </w:r>
      <w:r w:rsidRPr="002038BC">
        <w:t>, vol. 161, pp. 185–204, Dec. 2018, doi: 10.1016/j.knosys.2018.08.003.</w:t>
      </w:r>
    </w:p>
    <w:p w14:paraId="116D6EAA" w14:textId="77777777" w:rsidR="002038BC" w:rsidRPr="002038BC" w:rsidRDefault="002038BC" w:rsidP="002038BC">
      <w:pPr>
        <w:pStyle w:val="Bibliography"/>
      </w:pPr>
      <w:r w:rsidRPr="002038BC">
        <w:t>[12]</w:t>
      </w:r>
      <w:r w:rsidRPr="002038BC">
        <w:tab/>
        <w:t xml:space="preserve">T. Thaher and N. Arman, “Efficient Multi-Swarm Binary Harris Hawks Optimization as a Feature Selection Approach for Software Fault Prediction,” in </w:t>
      </w:r>
      <w:r w:rsidRPr="002038BC">
        <w:rPr>
          <w:i/>
          <w:iCs/>
        </w:rPr>
        <w:t>2020 11th International Conference on Information and Communication Systems (ICICS)</w:t>
      </w:r>
      <w:r w:rsidRPr="002038BC">
        <w:t>, Apr. 2020, pp. 249–254. doi: 10.1109/ICICS49469.2020.239557.</w:t>
      </w:r>
    </w:p>
    <w:p w14:paraId="2E3B29AE" w14:textId="77777777" w:rsidR="002038BC" w:rsidRPr="002038BC" w:rsidRDefault="002038BC" w:rsidP="002038BC">
      <w:pPr>
        <w:pStyle w:val="Bibliography"/>
      </w:pPr>
      <w:r w:rsidRPr="002038BC">
        <w:t>[13]</w:t>
      </w:r>
      <w:r w:rsidRPr="002038BC">
        <w:tab/>
        <w:t xml:space="preserve">I. Guyon and A. Elisseeff, “An Introduction to Variable and Feature Selection,” </w:t>
      </w:r>
      <w:r w:rsidRPr="002038BC">
        <w:rPr>
          <w:i/>
          <w:iCs/>
        </w:rPr>
        <w:t>Journal of Machine Learning Research</w:t>
      </w:r>
      <w:r w:rsidRPr="002038BC">
        <w:t>, vol. 3, no. Mar, pp. 1157–1182, 2003.</w:t>
      </w:r>
    </w:p>
    <w:p w14:paraId="2EBABB59" w14:textId="77777777" w:rsidR="002038BC" w:rsidRPr="002038BC" w:rsidRDefault="002038BC" w:rsidP="002038BC">
      <w:pPr>
        <w:pStyle w:val="Bibliography"/>
      </w:pPr>
      <w:r w:rsidRPr="002038BC">
        <w:t>[14]</w:t>
      </w:r>
      <w:r w:rsidRPr="002038BC">
        <w:tab/>
        <w:t>M. A., A. Balogun, H. Mojeed, and E. Ayobami, “Wrapper Feature Selection based Heterogeneous Classifiers for Software Defect Prediction,” pp. 1–11, Feb. 2019.</w:t>
      </w:r>
    </w:p>
    <w:p w14:paraId="4CB21594" w14:textId="77777777" w:rsidR="002038BC" w:rsidRPr="002038BC" w:rsidRDefault="002038BC" w:rsidP="002038BC">
      <w:pPr>
        <w:pStyle w:val="Bibliography"/>
      </w:pPr>
      <w:r w:rsidRPr="002038BC">
        <w:t>[15]</w:t>
      </w:r>
      <w:r w:rsidRPr="002038BC">
        <w:tab/>
        <w:t xml:space="preserve">Z. Xu, J. Liu, Z. Yang, G. An, and X. Jia, “The Impact of Feature Selection on Defect Prediction Performance: An Empirical Comparison,” in </w:t>
      </w:r>
      <w:r w:rsidRPr="002038BC">
        <w:rPr>
          <w:i/>
          <w:iCs/>
        </w:rPr>
        <w:t>2016 IEEE 27th International Symposium on Software Reliability Engineering (ISSRE)</w:t>
      </w:r>
      <w:r w:rsidRPr="002038BC">
        <w:t>, Oct. 2016, pp. 309–320. doi: 10.1109/ISSRE.2016.13.</w:t>
      </w:r>
    </w:p>
    <w:p w14:paraId="66F2BD35" w14:textId="77777777" w:rsidR="002038BC" w:rsidRPr="002038BC" w:rsidRDefault="002038BC" w:rsidP="002038BC">
      <w:pPr>
        <w:pStyle w:val="Bibliography"/>
      </w:pPr>
      <w:r w:rsidRPr="002038BC">
        <w:t>[16]</w:t>
      </w:r>
      <w:r w:rsidRPr="002038BC">
        <w:tab/>
        <w:t xml:space="preserve">B. Ghotra, S. McIntosh, and A. E. Hassan, “A Large-Scale Study of the Impact of Feature Selection Techniques on Defect Classification Models,” in </w:t>
      </w:r>
      <w:r w:rsidRPr="002038BC">
        <w:rPr>
          <w:i/>
          <w:iCs/>
        </w:rPr>
        <w:t>2017 IEEE/ACM 14th International Conference on Mining Software Repositories (MSR)</w:t>
      </w:r>
      <w:r w:rsidRPr="002038BC">
        <w:t>, May 2017, pp. 146–157. doi: 10.1109/MSR.2017.18.</w:t>
      </w:r>
    </w:p>
    <w:p w14:paraId="0951906B" w14:textId="77777777" w:rsidR="002038BC" w:rsidRPr="002038BC" w:rsidRDefault="002038BC" w:rsidP="002038BC">
      <w:pPr>
        <w:pStyle w:val="Bibliography"/>
      </w:pPr>
      <w:r w:rsidRPr="002038BC">
        <w:t>[17]</w:t>
      </w:r>
      <w:r w:rsidRPr="002038BC">
        <w:tab/>
        <w:t xml:space="preserve">S. Biswas, M. Bordoloi, and B. Purkayastha, “Review on Feature Selection and Classification using Neuro-Fuzzy Approaches,” </w:t>
      </w:r>
      <w:r w:rsidRPr="002038BC">
        <w:rPr>
          <w:i/>
          <w:iCs/>
        </w:rPr>
        <w:t>International Journal of Applied Evolutionary Computation</w:t>
      </w:r>
      <w:r w:rsidRPr="002038BC">
        <w:t>, vol. 7, pp. 28–44, Oct. 2016, doi: 10.4018/IJAEC.2016100102.</w:t>
      </w:r>
    </w:p>
    <w:p w14:paraId="191E1D82" w14:textId="77777777" w:rsidR="002038BC" w:rsidRPr="002038BC" w:rsidRDefault="002038BC" w:rsidP="002038BC">
      <w:pPr>
        <w:pStyle w:val="Bibliography"/>
      </w:pPr>
      <w:r w:rsidRPr="002038BC">
        <w:t>[18]</w:t>
      </w:r>
      <w:r w:rsidRPr="002038BC">
        <w:tab/>
        <w:t xml:space="preserve">H. Can, X. Jianchun, Z. Ruide, L. Juelong, Y. Qiliang, and X. Liqiang, “A new model for software defect prediction using Particle Swarm Optimization and support vector machine,” in </w:t>
      </w:r>
      <w:r w:rsidRPr="002038BC">
        <w:rPr>
          <w:i/>
          <w:iCs/>
        </w:rPr>
        <w:t>2013 25th Chinese Control and Decision Conference (CCDC)</w:t>
      </w:r>
      <w:r w:rsidRPr="002038BC">
        <w:t>, May 2013, pp. 4106–4110. doi: 10.1109/CCDC.2013.6561670.</w:t>
      </w:r>
    </w:p>
    <w:p w14:paraId="335EC664" w14:textId="77777777" w:rsidR="002038BC" w:rsidRPr="002038BC" w:rsidRDefault="002038BC" w:rsidP="002038BC">
      <w:pPr>
        <w:pStyle w:val="Bibliography"/>
      </w:pPr>
      <w:r w:rsidRPr="002038BC">
        <w:t>[19]</w:t>
      </w:r>
      <w:r w:rsidRPr="002038BC">
        <w:tab/>
        <w:t xml:space="preserve">J. Kennedy and R. Eberhart, “Particle swarm optimization,” in </w:t>
      </w:r>
      <w:r w:rsidRPr="002038BC">
        <w:rPr>
          <w:i/>
          <w:iCs/>
        </w:rPr>
        <w:t>Proceedings of ICNN’95 - International Conference on Neural Networks</w:t>
      </w:r>
      <w:r w:rsidRPr="002038BC">
        <w:t>, Perth, WA, Australia, 1995, vol. 4, pp. 1942–1948. doi: 10.1109/ICNN.1995.488968.</w:t>
      </w:r>
    </w:p>
    <w:p w14:paraId="55EDACB7" w14:textId="77777777" w:rsidR="002038BC" w:rsidRPr="002038BC" w:rsidRDefault="002038BC" w:rsidP="002038BC">
      <w:pPr>
        <w:pStyle w:val="Bibliography"/>
      </w:pPr>
      <w:r w:rsidRPr="002038BC">
        <w:t>[20]</w:t>
      </w:r>
      <w:r w:rsidRPr="002038BC">
        <w:tab/>
        <w:t xml:space="preserve">J. Kennedy and R. C. Eberhart, “A discrete binary version of the particle swarm algorithm,” in </w:t>
      </w:r>
      <w:r w:rsidRPr="002038BC">
        <w:rPr>
          <w:i/>
          <w:iCs/>
        </w:rPr>
        <w:t>Computational Cybernetics and Simulation 1997 IEEE International Conference on Systems, Man, and Cybernetics</w:t>
      </w:r>
      <w:r w:rsidRPr="002038BC">
        <w:t>, Oct. 1997, vol. 5, pp. 4104–4108 vol.5. doi: 10.1109/ICSMC.1997.637339.</w:t>
      </w:r>
    </w:p>
    <w:p w14:paraId="1A07BFC6" w14:textId="77777777" w:rsidR="002038BC" w:rsidRPr="002038BC" w:rsidRDefault="002038BC" w:rsidP="002038BC">
      <w:pPr>
        <w:pStyle w:val="Bibliography"/>
      </w:pPr>
      <w:r w:rsidRPr="002038BC">
        <w:t>[21]</w:t>
      </w:r>
      <w:r w:rsidRPr="002038BC">
        <w:tab/>
        <w:t xml:space="preserve">J. Too, A. R. Abdullah, and N. Mohd Saad, “A New Co-Evolution Binary Particle Swarm Optimization with Multiple Inertia Weight Strategy for Feature Selection,” </w:t>
      </w:r>
      <w:r w:rsidRPr="002038BC">
        <w:rPr>
          <w:i/>
          <w:iCs/>
        </w:rPr>
        <w:t>Informatics</w:t>
      </w:r>
      <w:r w:rsidRPr="002038BC">
        <w:t>, vol. 6, no. 2, Art. no. 2, Jun. 2019, doi: 10.3390/informatics6020021.</w:t>
      </w:r>
    </w:p>
    <w:p w14:paraId="3654D9DC" w14:textId="77777777" w:rsidR="002038BC" w:rsidRPr="002038BC" w:rsidRDefault="002038BC" w:rsidP="002038BC">
      <w:pPr>
        <w:pStyle w:val="Bibliography"/>
      </w:pPr>
      <w:r w:rsidRPr="002038BC">
        <w:t>[22]</w:t>
      </w:r>
      <w:r w:rsidRPr="002038BC">
        <w:tab/>
        <w:t xml:space="preserve">L.-Y. Chuang, H.-W. Chang, C.-J. Tu, and C.-H. Yang, “Improved binary PSO for feature selection using gene expression data,” </w:t>
      </w:r>
      <w:r w:rsidRPr="002038BC">
        <w:rPr>
          <w:i/>
          <w:iCs/>
        </w:rPr>
        <w:t>Comput Biol Chem</w:t>
      </w:r>
      <w:r w:rsidRPr="002038BC">
        <w:t>, vol. 32, no. 1, pp. 29–37, Feb. 2008, doi: 10.1016/j.compbiolchem.2007.09.005.</w:t>
      </w:r>
    </w:p>
    <w:p w14:paraId="703698F9" w14:textId="77777777" w:rsidR="002038BC" w:rsidRPr="002038BC" w:rsidRDefault="002038BC" w:rsidP="002038BC">
      <w:pPr>
        <w:pStyle w:val="Bibliography"/>
      </w:pPr>
      <w:r w:rsidRPr="002038BC">
        <w:t>[23]</w:t>
      </w:r>
      <w:r w:rsidRPr="002038BC">
        <w:tab/>
        <w:t xml:space="preserve">B. Nguyen, B. Xue, P. Andreae, and M. Zhang, “A New Binary Particle Swarm Optimization Approach: Momentum and Dynamic Balance Between Exploration and Exploitation,” </w:t>
      </w:r>
      <w:r w:rsidRPr="002038BC">
        <w:rPr>
          <w:i/>
          <w:iCs/>
        </w:rPr>
        <w:t>IEEE Transactions on Cybernetics</w:t>
      </w:r>
      <w:r w:rsidRPr="002038BC">
        <w:t>, vol. PP, pp. 1–15, Oct. 2019, doi: 10.1109/TCYB.2019.2944141.</w:t>
      </w:r>
    </w:p>
    <w:p w14:paraId="7997704E" w14:textId="77777777" w:rsidR="002038BC" w:rsidRPr="002038BC" w:rsidRDefault="002038BC" w:rsidP="002038BC">
      <w:pPr>
        <w:pStyle w:val="Bibliography"/>
      </w:pPr>
      <w:r w:rsidRPr="002038BC">
        <w:t>[24]</w:t>
      </w:r>
      <w:r w:rsidRPr="002038BC">
        <w:tab/>
        <w:t xml:space="preserve">E. Erturk and E. A. Sezer, “A comparison of some soft computing methods for software fault prediction,” </w:t>
      </w:r>
      <w:r w:rsidRPr="002038BC">
        <w:rPr>
          <w:i/>
          <w:iCs/>
        </w:rPr>
        <w:t>Expert Systems with Applications</w:t>
      </w:r>
      <w:r w:rsidRPr="002038BC">
        <w:t>, vol. 42, no. 4, pp. 1872–1879, Mar. 2015, doi: 10.1016/j.eswa.2014.10.025.</w:t>
      </w:r>
    </w:p>
    <w:p w14:paraId="41BC573F" w14:textId="77777777" w:rsidR="002038BC" w:rsidRPr="002038BC" w:rsidRDefault="002038BC" w:rsidP="002038BC">
      <w:pPr>
        <w:pStyle w:val="Bibliography"/>
      </w:pPr>
      <w:r w:rsidRPr="002038BC">
        <w:t>[25]</w:t>
      </w:r>
      <w:r w:rsidRPr="002038BC">
        <w:tab/>
        <w:t xml:space="preserve">R. S. Wahono and N. Suryana, “Combining Particle Swarm Optimization based Feature Selection and Bagging Technique for Software Defect Prediction,” </w:t>
      </w:r>
      <w:r w:rsidRPr="002038BC">
        <w:rPr>
          <w:i/>
          <w:iCs/>
        </w:rPr>
        <w:t>International Journal of Software Engineering and Its Applications</w:t>
      </w:r>
      <w:r w:rsidRPr="002038BC">
        <w:t>, p. 14, 2013.</w:t>
      </w:r>
    </w:p>
    <w:p w14:paraId="716BEFEA" w14:textId="77777777" w:rsidR="002038BC" w:rsidRPr="002038BC" w:rsidRDefault="002038BC" w:rsidP="002038BC">
      <w:pPr>
        <w:pStyle w:val="Bibliography"/>
      </w:pPr>
      <w:r w:rsidRPr="002038BC">
        <w:lastRenderedPageBreak/>
        <w:t>[26]</w:t>
      </w:r>
      <w:r w:rsidRPr="002038BC">
        <w:tab/>
        <w:t xml:space="preserve">R. Wahono, N. Suryana, and S. Ahmad, “Metaheuristic Optimization based Feature Selection for Software Defect Prediction,” </w:t>
      </w:r>
      <w:r w:rsidRPr="002038BC">
        <w:rPr>
          <w:i/>
          <w:iCs/>
        </w:rPr>
        <w:t>Journal of Software</w:t>
      </w:r>
      <w:r w:rsidRPr="002038BC">
        <w:t>, vol. 9, pp. 1324–1333, May 2014, doi: 10.4304/jsw.9.5.1324-1333.</w:t>
      </w:r>
    </w:p>
    <w:p w14:paraId="54DFD0A7" w14:textId="77777777" w:rsidR="002038BC" w:rsidRPr="002038BC" w:rsidRDefault="002038BC" w:rsidP="002038BC">
      <w:pPr>
        <w:pStyle w:val="Bibliography"/>
      </w:pPr>
      <w:r w:rsidRPr="002038BC">
        <w:t>[27]</w:t>
      </w:r>
      <w:r w:rsidRPr="002038BC">
        <w:tab/>
        <w:t xml:space="preserve">R. Malhotra, N. Nishant, S. Gurha, and V. Rathi, “Application of Particle Swarm Optimization for Software Defect Prediction Using Object Oriented Metrics,” in </w:t>
      </w:r>
      <w:r w:rsidRPr="002038BC">
        <w:rPr>
          <w:i/>
          <w:iCs/>
        </w:rPr>
        <w:t>2021 11th International Conference on Cloud Computing, Data Science Engineering (Confluence)</w:t>
      </w:r>
      <w:r w:rsidRPr="002038BC">
        <w:t>, Jan. 2021, pp. 88–93. doi: 10.1109/Confluence51648.2021.9377116.</w:t>
      </w:r>
    </w:p>
    <w:p w14:paraId="29547F32" w14:textId="77777777" w:rsidR="002038BC" w:rsidRPr="002038BC" w:rsidRDefault="002038BC" w:rsidP="002038BC">
      <w:pPr>
        <w:pStyle w:val="Bibliography"/>
      </w:pPr>
      <w:r w:rsidRPr="002038BC">
        <w:t>[28]</w:t>
      </w:r>
      <w:r w:rsidRPr="002038BC">
        <w:tab/>
        <w:t xml:space="preserve">M. Shepperd, Q. Song, Z. Sun, and C. Mair, “Data Quality: Some Comments on the NASA Software Defect Datasets,” </w:t>
      </w:r>
      <w:r w:rsidRPr="002038BC">
        <w:rPr>
          <w:i/>
          <w:iCs/>
        </w:rPr>
        <w:t>IIEEE Trans. Software Eng.</w:t>
      </w:r>
      <w:r w:rsidRPr="002038BC">
        <w:t>, vol. 39, no. 9, pp. 1208–1215, Sep. 2013, doi: 10.1109/TSE.2013.11.</w:t>
      </w:r>
    </w:p>
    <w:p w14:paraId="451DAEC1" w14:textId="764C65E1" w:rsidR="003A54DB" w:rsidRPr="00BE4DC6" w:rsidRDefault="00043C84" w:rsidP="003A54DB">
      <w:pPr>
        <w:rPr>
          <w:color w:val="FF0000"/>
        </w:rPr>
      </w:pPr>
      <w:r w:rsidRPr="00043C84">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91CC" w14:textId="77777777" w:rsidR="0037080F" w:rsidRDefault="0037080F" w:rsidP="009E2D58">
      <w:pPr>
        <w:spacing w:line="240" w:lineRule="auto"/>
      </w:pPr>
      <w:r>
        <w:separator/>
      </w:r>
    </w:p>
  </w:endnote>
  <w:endnote w:type="continuationSeparator" w:id="0">
    <w:p w14:paraId="43B5DC19" w14:textId="77777777" w:rsidR="0037080F" w:rsidRDefault="0037080F" w:rsidP="009E2D58">
      <w:pPr>
        <w:spacing w:line="240" w:lineRule="auto"/>
      </w:pPr>
      <w:r>
        <w:continuationSeparator/>
      </w:r>
    </w:p>
  </w:endnote>
  <w:endnote w:type="continuationNotice" w:id="1">
    <w:p w14:paraId="7695E135" w14:textId="77777777" w:rsidR="0037080F" w:rsidRDefault="003708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6C7D0C" w:rsidRDefault="006C7D0C">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6C7D0C" w:rsidRDefault="006C7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C7400" w14:textId="77777777" w:rsidR="0037080F" w:rsidRDefault="0037080F" w:rsidP="009E2D58">
      <w:pPr>
        <w:spacing w:line="240" w:lineRule="auto"/>
      </w:pPr>
      <w:r>
        <w:separator/>
      </w:r>
    </w:p>
  </w:footnote>
  <w:footnote w:type="continuationSeparator" w:id="0">
    <w:p w14:paraId="7773A943" w14:textId="77777777" w:rsidR="0037080F" w:rsidRDefault="0037080F" w:rsidP="009E2D58">
      <w:pPr>
        <w:spacing w:line="240" w:lineRule="auto"/>
      </w:pPr>
      <w:r>
        <w:continuationSeparator/>
      </w:r>
    </w:p>
  </w:footnote>
  <w:footnote w:type="continuationNotice" w:id="1">
    <w:p w14:paraId="1FB9BA0A" w14:textId="77777777" w:rsidR="0037080F" w:rsidRDefault="0037080F">
      <w:pPr>
        <w:spacing w:line="240" w:lineRule="auto"/>
      </w:pPr>
    </w:p>
  </w:footnote>
  <w:footnote w:id="2">
    <w:p w14:paraId="0F2F39A5" w14:textId="77777777" w:rsidR="006C7D0C" w:rsidRPr="006710F1" w:rsidRDefault="006C7D0C" w:rsidP="003677E2">
      <w:pPr>
        <w:pStyle w:val="FootnoteText"/>
        <w:rPr>
          <w:lang w:val="en-US"/>
        </w:rPr>
      </w:pPr>
      <w:r w:rsidRPr="002038BC">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6C7D0C" w:rsidRPr="00156D20" w:rsidRDefault="006C7D0C" w:rsidP="003677E2">
      <w:pPr>
        <w:pStyle w:val="FootnoteText"/>
        <w:rPr>
          <w:lang w:val="en-US"/>
        </w:rPr>
      </w:pPr>
      <w:r w:rsidRPr="002038BC">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6C7D0C" w:rsidRPr="002F4440" w:rsidRDefault="006C7D0C"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6C7D0C" w:rsidRPr="002F4440" w:rsidRDefault="006C7D0C"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D53DD4"/>
    <w:multiLevelType w:val="hybridMultilevel"/>
    <w:tmpl w:val="5F0F35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A61828"/>
    <w:multiLevelType w:val="multilevel"/>
    <w:tmpl w:val="D9FC1D7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rPr>
        <w:sz w:val="20"/>
        <w:szCs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2A6FF"/>
    <w:multiLevelType w:val="hybridMultilevel"/>
    <w:tmpl w:val="6D89AF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2"/>
  </w:num>
  <w:num w:numId="3">
    <w:abstractNumId w:val="2"/>
  </w:num>
  <w:num w:numId="4">
    <w:abstractNumId w:val="11"/>
  </w:num>
  <w:num w:numId="5">
    <w:abstractNumId w:val="1"/>
  </w:num>
  <w:num w:numId="6">
    <w:abstractNumId w:val="16"/>
  </w:num>
  <w:num w:numId="7">
    <w:abstractNumId w:val="10"/>
  </w:num>
  <w:num w:numId="8">
    <w:abstractNumId w:val="18"/>
  </w:num>
  <w:num w:numId="9">
    <w:abstractNumId w:val="6"/>
  </w:num>
  <w:num w:numId="10">
    <w:abstractNumId w:val="5"/>
  </w:num>
  <w:num w:numId="11">
    <w:abstractNumId w:val="8"/>
  </w:num>
  <w:num w:numId="12">
    <w:abstractNumId w:val="13"/>
  </w:num>
  <w:num w:numId="13">
    <w:abstractNumId w:val="9"/>
  </w:num>
  <w:num w:numId="14">
    <w:abstractNumId w:val="14"/>
  </w:num>
  <w:num w:numId="15">
    <w:abstractNumId w:val="3"/>
  </w:num>
  <w:num w:numId="16">
    <w:abstractNumId w:val="15"/>
  </w:num>
  <w:num w:numId="17">
    <w:abstractNumId w:val="19"/>
  </w:num>
  <w:num w:numId="18">
    <w:abstractNumId w:val="7"/>
  </w:num>
  <w:num w:numId="19">
    <w:abstractNumId w:val="1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4FAD93H6QtAAAA"/>
  </w:docVars>
  <w:rsids>
    <w:rsidRoot w:val="003677E2"/>
    <w:rsid w:val="00000B5E"/>
    <w:rsid w:val="00002ABE"/>
    <w:rsid w:val="00014773"/>
    <w:rsid w:val="000149C8"/>
    <w:rsid w:val="00031E81"/>
    <w:rsid w:val="0003252F"/>
    <w:rsid w:val="00040984"/>
    <w:rsid w:val="00043C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662A1"/>
    <w:rsid w:val="001728BF"/>
    <w:rsid w:val="001752F1"/>
    <w:rsid w:val="00175CF9"/>
    <w:rsid w:val="00176A77"/>
    <w:rsid w:val="001815A8"/>
    <w:rsid w:val="00187F4C"/>
    <w:rsid w:val="001916AC"/>
    <w:rsid w:val="00195734"/>
    <w:rsid w:val="001B4872"/>
    <w:rsid w:val="001D1CDE"/>
    <w:rsid w:val="001E5021"/>
    <w:rsid w:val="001E5B86"/>
    <w:rsid w:val="001F06B7"/>
    <w:rsid w:val="001F7CFD"/>
    <w:rsid w:val="002038BC"/>
    <w:rsid w:val="00213CC3"/>
    <w:rsid w:val="0023190E"/>
    <w:rsid w:val="0023440B"/>
    <w:rsid w:val="00242C23"/>
    <w:rsid w:val="00244B23"/>
    <w:rsid w:val="002470AC"/>
    <w:rsid w:val="00263FD8"/>
    <w:rsid w:val="0027080E"/>
    <w:rsid w:val="00280AF8"/>
    <w:rsid w:val="002A4433"/>
    <w:rsid w:val="002A7EA2"/>
    <w:rsid w:val="002B319B"/>
    <w:rsid w:val="002C3314"/>
    <w:rsid w:val="002D1213"/>
    <w:rsid w:val="002F4440"/>
    <w:rsid w:val="003160E8"/>
    <w:rsid w:val="00322346"/>
    <w:rsid w:val="00324F24"/>
    <w:rsid w:val="00327EB0"/>
    <w:rsid w:val="003348F3"/>
    <w:rsid w:val="003367B8"/>
    <w:rsid w:val="00350AAA"/>
    <w:rsid w:val="003677E2"/>
    <w:rsid w:val="0037080F"/>
    <w:rsid w:val="0037743F"/>
    <w:rsid w:val="00391DD5"/>
    <w:rsid w:val="003976BF"/>
    <w:rsid w:val="003A54DB"/>
    <w:rsid w:val="003B688F"/>
    <w:rsid w:val="003B72B7"/>
    <w:rsid w:val="003D207A"/>
    <w:rsid w:val="003D46B1"/>
    <w:rsid w:val="003F4591"/>
    <w:rsid w:val="004068BC"/>
    <w:rsid w:val="004143F7"/>
    <w:rsid w:val="00415031"/>
    <w:rsid w:val="00420F7F"/>
    <w:rsid w:val="00423B7B"/>
    <w:rsid w:val="00430C0A"/>
    <w:rsid w:val="00444080"/>
    <w:rsid w:val="00460D73"/>
    <w:rsid w:val="004909E2"/>
    <w:rsid w:val="004B2F93"/>
    <w:rsid w:val="004B62CC"/>
    <w:rsid w:val="004C03AC"/>
    <w:rsid w:val="004D2EC4"/>
    <w:rsid w:val="00500FE8"/>
    <w:rsid w:val="00503884"/>
    <w:rsid w:val="005043A3"/>
    <w:rsid w:val="00505135"/>
    <w:rsid w:val="00505F61"/>
    <w:rsid w:val="00515CC7"/>
    <w:rsid w:val="0052794D"/>
    <w:rsid w:val="005455A0"/>
    <w:rsid w:val="00556EC5"/>
    <w:rsid w:val="00577CF1"/>
    <w:rsid w:val="005801B4"/>
    <w:rsid w:val="005943BA"/>
    <w:rsid w:val="005A1BC8"/>
    <w:rsid w:val="005A2D39"/>
    <w:rsid w:val="005B144A"/>
    <w:rsid w:val="005D3D0C"/>
    <w:rsid w:val="005E280D"/>
    <w:rsid w:val="005E6F91"/>
    <w:rsid w:val="005F044B"/>
    <w:rsid w:val="005F347C"/>
    <w:rsid w:val="005F404D"/>
    <w:rsid w:val="005F447C"/>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C7D0C"/>
    <w:rsid w:val="006D5ABE"/>
    <w:rsid w:val="006F429B"/>
    <w:rsid w:val="006F5619"/>
    <w:rsid w:val="00701D13"/>
    <w:rsid w:val="00702897"/>
    <w:rsid w:val="00702D11"/>
    <w:rsid w:val="007041D4"/>
    <w:rsid w:val="00706E4D"/>
    <w:rsid w:val="00720CC3"/>
    <w:rsid w:val="00722DBB"/>
    <w:rsid w:val="00726A90"/>
    <w:rsid w:val="00731940"/>
    <w:rsid w:val="007357BA"/>
    <w:rsid w:val="0076404B"/>
    <w:rsid w:val="00764836"/>
    <w:rsid w:val="00781AA1"/>
    <w:rsid w:val="007824FC"/>
    <w:rsid w:val="007B69C5"/>
    <w:rsid w:val="007C0214"/>
    <w:rsid w:val="007C4DA1"/>
    <w:rsid w:val="007C6361"/>
    <w:rsid w:val="007D5A43"/>
    <w:rsid w:val="007E5DDB"/>
    <w:rsid w:val="00825914"/>
    <w:rsid w:val="008300D8"/>
    <w:rsid w:val="00831634"/>
    <w:rsid w:val="00840DE0"/>
    <w:rsid w:val="00841082"/>
    <w:rsid w:val="008525B5"/>
    <w:rsid w:val="00852BD8"/>
    <w:rsid w:val="00856EBC"/>
    <w:rsid w:val="008630B0"/>
    <w:rsid w:val="00877EAB"/>
    <w:rsid w:val="00895D9E"/>
    <w:rsid w:val="008A66EE"/>
    <w:rsid w:val="008B5876"/>
    <w:rsid w:val="008C6FA9"/>
    <w:rsid w:val="008D0506"/>
    <w:rsid w:val="008E59AA"/>
    <w:rsid w:val="008F4147"/>
    <w:rsid w:val="009068DC"/>
    <w:rsid w:val="00917F17"/>
    <w:rsid w:val="00924015"/>
    <w:rsid w:val="0093312A"/>
    <w:rsid w:val="009371CB"/>
    <w:rsid w:val="009374FD"/>
    <w:rsid w:val="0094177A"/>
    <w:rsid w:val="009671E8"/>
    <w:rsid w:val="00967394"/>
    <w:rsid w:val="00967644"/>
    <w:rsid w:val="009708C6"/>
    <w:rsid w:val="0097187D"/>
    <w:rsid w:val="0097326F"/>
    <w:rsid w:val="00973D18"/>
    <w:rsid w:val="0098190B"/>
    <w:rsid w:val="009833BD"/>
    <w:rsid w:val="00990BDF"/>
    <w:rsid w:val="009A6384"/>
    <w:rsid w:val="009B2E43"/>
    <w:rsid w:val="009B358F"/>
    <w:rsid w:val="009C1C4F"/>
    <w:rsid w:val="009C1FA0"/>
    <w:rsid w:val="009E2D58"/>
    <w:rsid w:val="009F2232"/>
    <w:rsid w:val="009F7C95"/>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7673"/>
    <w:rsid w:val="00C64670"/>
    <w:rsid w:val="00C75287"/>
    <w:rsid w:val="00C75340"/>
    <w:rsid w:val="00C777E5"/>
    <w:rsid w:val="00C80453"/>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1CF4"/>
    <w:rsid w:val="00D949CD"/>
    <w:rsid w:val="00DA34DB"/>
    <w:rsid w:val="00DA3C07"/>
    <w:rsid w:val="00DB1A42"/>
    <w:rsid w:val="00DB430A"/>
    <w:rsid w:val="00DE0C68"/>
    <w:rsid w:val="00DF373B"/>
    <w:rsid w:val="00DF6E98"/>
    <w:rsid w:val="00E16ADE"/>
    <w:rsid w:val="00E639CB"/>
    <w:rsid w:val="00E8669E"/>
    <w:rsid w:val="00EB0484"/>
    <w:rsid w:val="00EB6E4C"/>
    <w:rsid w:val="00EC1125"/>
    <w:rsid w:val="00EC5D03"/>
    <w:rsid w:val="00ED1C1A"/>
    <w:rsid w:val="00ED6851"/>
    <w:rsid w:val="00ED69D2"/>
    <w:rsid w:val="00ED7059"/>
    <w:rsid w:val="00EE1A0F"/>
    <w:rsid w:val="00EF47B4"/>
    <w:rsid w:val="00F205D2"/>
    <w:rsid w:val="00F35EA6"/>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D4988"/>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05D2"/>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paragraph" w:customStyle="1" w:styleId="Default">
    <w:name w:val="Default"/>
    <w:rsid w:val="00460D73"/>
    <w:pPr>
      <w:autoSpaceDE w:val="0"/>
      <w:autoSpaceDN w:val="0"/>
      <w:adjustRightInd w:val="0"/>
    </w:pPr>
    <w:rPr>
      <w:rFonts w:ascii="Times New Roman" w:hAnsi="Times New Roman" w:cs="Times New Roman"/>
      <w:color w:val="000000"/>
      <w:sz w:val="24"/>
      <w:szCs w:val="24"/>
      <w:lang w:val="en-US"/>
    </w:rPr>
  </w:style>
  <w:style w:type="character" w:customStyle="1" w:styleId="match">
    <w:name w:val="match"/>
    <w:basedOn w:val="DefaultParagraphFont"/>
    <w:rsid w:val="00460D73"/>
  </w:style>
  <w:style w:type="character" w:styleId="PlaceholderText">
    <w:name w:val="Placeholder Text"/>
    <w:basedOn w:val="DefaultParagraphFont"/>
    <w:uiPriority w:val="99"/>
    <w:semiHidden/>
    <w:rsid w:val="007D5A43"/>
    <w:rPr>
      <w:color w:val="808080"/>
    </w:rPr>
  </w:style>
  <w:style w:type="character" w:styleId="EndnoteReference">
    <w:name w:val="endnote reference"/>
    <w:basedOn w:val="DefaultParagraphFont"/>
    <w:uiPriority w:val="99"/>
    <w:semiHidden/>
    <w:unhideWhenUsed/>
    <w:rsid w:val="002038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348990">
      <w:bodyDiv w:val="1"/>
      <w:marLeft w:val="0"/>
      <w:marRight w:val="0"/>
      <w:marTop w:val="0"/>
      <w:marBottom w:val="0"/>
      <w:divBdr>
        <w:top w:val="none" w:sz="0" w:space="0" w:color="auto"/>
        <w:left w:val="none" w:sz="0" w:space="0" w:color="auto"/>
        <w:bottom w:val="none" w:sz="0" w:space="0" w:color="auto"/>
        <w:right w:val="none" w:sz="0" w:space="0" w:color="auto"/>
      </w:divBdr>
    </w:div>
    <w:div w:id="1111901015">
      <w:bodyDiv w:val="1"/>
      <w:marLeft w:val="0"/>
      <w:marRight w:val="0"/>
      <w:marTop w:val="0"/>
      <w:marBottom w:val="0"/>
      <w:divBdr>
        <w:top w:val="none" w:sz="0" w:space="0" w:color="auto"/>
        <w:left w:val="none" w:sz="0" w:space="0" w:color="auto"/>
        <w:bottom w:val="none" w:sz="0" w:space="0" w:color="auto"/>
        <w:right w:val="none" w:sz="0" w:space="0" w:color="auto"/>
      </w:divBdr>
    </w:div>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958">
      <w:bodyDiv w:val="1"/>
      <w:marLeft w:val="0"/>
      <w:marRight w:val="0"/>
      <w:marTop w:val="0"/>
      <w:marBottom w:val="0"/>
      <w:divBdr>
        <w:top w:val="none" w:sz="0" w:space="0" w:color="auto"/>
        <w:left w:val="none" w:sz="0" w:space="0" w:color="auto"/>
        <w:bottom w:val="none" w:sz="0" w:space="0" w:color="auto"/>
        <w:right w:val="none" w:sz="0" w:space="0" w:color="auto"/>
      </w:divBdr>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E3993F-B4BF-6840-A94E-D336159C18AD}">
  <we:reference id="wa200001011" version="1.2.0.0" store="en-001" storeType="OMEX"/>
  <we:alternateReferences>
    <we:reference id="wa200001011" version="1.2.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23991</Words>
  <Characters>136754</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160425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3</cp:revision>
  <cp:lastPrinted>2016-06-17T10:15:00Z</cp:lastPrinted>
  <dcterms:created xsi:type="dcterms:W3CDTF">2021-12-09T16:28:00Z</dcterms:created>
  <dcterms:modified xsi:type="dcterms:W3CDTF">2021-12-09T17:10:00Z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id="s95AadS3"/&gt;&lt;style id="http://www.zotero.org/styles/ieee" locale="en-US" hasBibliography="1" bibliographyStyleHasBeenSet="1"/&gt;&lt;prefs&gt;&lt;pref name="fieldType" value="Field"/&gt;&lt;/prefs&gt;&lt;/data&gt;</vt:lpwstr>
  </property>
  <property fmtid="{D5CDD505-2E9C-101B-9397-08002B2CF9AE}" pid="3" name="grammarly_documentId">
    <vt:lpwstr>documentId_9453</vt:lpwstr>
  </property>
  <property fmtid="{D5CDD505-2E9C-101B-9397-08002B2CF9AE}" pid="4" name="grammarly_documentContext">
    <vt:lpwstr>{"goals":[],"domain":"general","emotions":[],"dialect":"american"}</vt:lpwstr>
  </property>
</Properties>
</file>